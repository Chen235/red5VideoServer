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011C0" w:rsidRDefault="007011C0"/>
    <w:p w:rsidR="007011C0" w:rsidRDefault="007011C0">
      <w:pPr>
        <w:pStyle w:val="a7"/>
        <w:spacing w:before="312" w:after="156"/>
      </w:pPr>
    </w:p>
    <w:p w:rsidR="007011C0" w:rsidRDefault="007011C0">
      <w:pPr>
        <w:pStyle w:val="a7"/>
        <w:spacing w:before="312" w:after="156"/>
      </w:pPr>
    </w:p>
    <w:p w:rsidR="00E93E6C" w:rsidRPr="00E93E6C" w:rsidRDefault="002E7BE5" w:rsidP="008C6A82">
      <w:pPr>
        <w:pStyle w:val="a7"/>
        <w:spacing w:before="312" w:after="156"/>
      </w:pPr>
      <w:bookmarkStart w:id="0" w:name="_Toc493774650"/>
      <w:r>
        <w:rPr>
          <w:rFonts w:hint="eastAsia"/>
        </w:rPr>
        <w:t>视频服务系统</w:t>
      </w:r>
      <w:r w:rsidR="00E93E6C">
        <w:rPr>
          <w:rFonts w:hint="eastAsia"/>
        </w:rPr>
        <w:t>详细设计文档</w:t>
      </w:r>
      <w:bookmarkEnd w:id="0"/>
    </w:p>
    <w:p w:rsidR="007011C0" w:rsidRDefault="007011C0"/>
    <w:p w:rsidR="007011C0" w:rsidRDefault="007011C0"/>
    <w:p w:rsidR="007011C0" w:rsidRPr="00DF6EDE" w:rsidRDefault="007011C0"/>
    <w:p w:rsidR="007011C0" w:rsidRDefault="007011C0"/>
    <w:p w:rsidR="007011C0" w:rsidRDefault="007011C0"/>
    <w:p w:rsidR="007011C0" w:rsidRDefault="007011C0"/>
    <w:p w:rsidR="007011C0" w:rsidRDefault="007011C0"/>
    <w:p w:rsidR="007011C0" w:rsidRDefault="007011C0"/>
    <w:p w:rsidR="007011C0" w:rsidRDefault="007011C0"/>
    <w:p w:rsidR="007011C0" w:rsidRDefault="007011C0"/>
    <w:p w:rsidR="007011C0" w:rsidRDefault="007011C0"/>
    <w:p w:rsidR="007011C0" w:rsidRDefault="007011C0"/>
    <w:p w:rsidR="007011C0" w:rsidRDefault="007011C0"/>
    <w:p w:rsidR="007011C0" w:rsidRDefault="007011C0"/>
    <w:p w:rsidR="007011C0" w:rsidRDefault="007011C0"/>
    <w:p w:rsidR="007011C0" w:rsidRDefault="007011C0"/>
    <w:tbl>
      <w:tblPr>
        <w:tblpPr w:leftFromText="180" w:rightFromText="180" w:vertAnchor="text" w:horzAnchor="page" w:tblpXSpec="center" w:tblpY="257"/>
        <w:tblOverlap w:val="never"/>
        <w:tblW w:w="7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87"/>
        <w:gridCol w:w="1192"/>
        <w:gridCol w:w="1985"/>
        <w:gridCol w:w="856"/>
        <w:gridCol w:w="1275"/>
        <w:gridCol w:w="1325"/>
      </w:tblGrid>
      <w:tr w:rsidR="007011C0">
        <w:trPr>
          <w:trHeight w:val="367"/>
          <w:jc w:val="center"/>
        </w:trPr>
        <w:tc>
          <w:tcPr>
            <w:tcW w:w="687" w:type="dxa"/>
            <w:shd w:val="clear" w:color="auto" w:fill="E6E6E6"/>
            <w:vAlign w:val="center"/>
          </w:tcPr>
          <w:p w:rsidR="007011C0" w:rsidRDefault="00937AB7">
            <w:pPr>
              <w:jc w:val="both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192" w:type="dxa"/>
            <w:shd w:val="clear" w:color="auto" w:fill="E6E6E6"/>
            <w:vAlign w:val="center"/>
          </w:tcPr>
          <w:p w:rsidR="007011C0" w:rsidRDefault="00937AB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1985" w:type="dxa"/>
            <w:shd w:val="clear" w:color="auto" w:fill="E6E6E6"/>
            <w:vAlign w:val="center"/>
          </w:tcPr>
          <w:p w:rsidR="007011C0" w:rsidRDefault="00937AB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编写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修订说明</w:t>
            </w:r>
          </w:p>
        </w:tc>
        <w:tc>
          <w:tcPr>
            <w:tcW w:w="856" w:type="dxa"/>
            <w:shd w:val="clear" w:color="auto" w:fill="E6E6E6"/>
            <w:vAlign w:val="center"/>
          </w:tcPr>
          <w:p w:rsidR="007011C0" w:rsidRDefault="00937AB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修订人</w:t>
            </w:r>
          </w:p>
        </w:tc>
        <w:tc>
          <w:tcPr>
            <w:tcW w:w="1275" w:type="dxa"/>
            <w:shd w:val="clear" w:color="auto" w:fill="E6E6E6"/>
            <w:vAlign w:val="center"/>
          </w:tcPr>
          <w:p w:rsidR="007011C0" w:rsidRDefault="00937AB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修订日期</w:t>
            </w:r>
          </w:p>
        </w:tc>
        <w:tc>
          <w:tcPr>
            <w:tcW w:w="1325" w:type="dxa"/>
            <w:shd w:val="clear" w:color="auto" w:fill="E6E6E6"/>
            <w:vAlign w:val="center"/>
          </w:tcPr>
          <w:p w:rsidR="007011C0" w:rsidRDefault="00937AB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011C0">
        <w:trPr>
          <w:trHeight w:val="367"/>
          <w:jc w:val="center"/>
        </w:trPr>
        <w:tc>
          <w:tcPr>
            <w:tcW w:w="687" w:type="dxa"/>
            <w:vAlign w:val="center"/>
          </w:tcPr>
          <w:p w:rsidR="007011C0" w:rsidRDefault="00937AB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92" w:type="dxa"/>
            <w:vAlign w:val="center"/>
          </w:tcPr>
          <w:p w:rsidR="007011C0" w:rsidRDefault="00937AB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V1.0</w:t>
            </w:r>
          </w:p>
        </w:tc>
        <w:tc>
          <w:tcPr>
            <w:tcW w:w="1985" w:type="dxa"/>
            <w:vAlign w:val="center"/>
          </w:tcPr>
          <w:p w:rsidR="007011C0" w:rsidRDefault="00625E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初版</w:t>
            </w:r>
          </w:p>
        </w:tc>
        <w:tc>
          <w:tcPr>
            <w:tcW w:w="856" w:type="dxa"/>
            <w:vAlign w:val="center"/>
          </w:tcPr>
          <w:p w:rsidR="000D60A5" w:rsidRDefault="001C6EE1" w:rsidP="001C6EE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陈金涛</w:t>
            </w:r>
          </w:p>
        </w:tc>
        <w:tc>
          <w:tcPr>
            <w:tcW w:w="1275" w:type="dxa"/>
            <w:vAlign w:val="center"/>
          </w:tcPr>
          <w:p w:rsidR="007011C0" w:rsidRDefault="00651451" w:rsidP="006514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 w:rsidR="00937AB7">
              <w:rPr>
                <w:rFonts w:hint="eastAsia"/>
                <w:sz w:val="18"/>
                <w:szCs w:val="18"/>
              </w:rPr>
              <w:t>/0</w:t>
            </w:r>
            <w:r>
              <w:rPr>
                <w:rFonts w:hint="eastAsia"/>
                <w:sz w:val="18"/>
                <w:szCs w:val="18"/>
              </w:rPr>
              <w:t>9</w:t>
            </w:r>
            <w:r w:rsidR="001C6EE1">
              <w:rPr>
                <w:rFonts w:hint="eastAsia"/>
                <w:sz w:val="18"/>
                <w:szCs w:val="18"/>
              </w:rPr>
              <w:t>/</w:t>
            </w:r>
            <w:r w:rsidR="00DF6EDE">
              <w:rPr>
                <w:rFonts w:hint="eastAsia"/>
                <w:sz w:val="18"/>
                <w:szCs w:val="18"/>
              </w:rPr>
              <w:t>2</w:t>
            </w:r>
            <w:r w:rsidR="00E850F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25" w:type="dxa"/>
            <w:vAlign w:val="center"/>
          </w:tcPr>
          <w:p w:rsidR="007011C0" w:rsidRDefault="00937AB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V1.0</w:t>
            </w:r>
            <w:r>
              <w:rPr>
                <w:rFonts w:hint="eastAsia"/>
                <w:sz w:val="18"/>
                <w:szCs w:val="18"/>
              </w:rPr>
              <w:t>版本</w:t>
            </w:r>
          </w:p>
        </w:tc>
      </w:tr>
      <w:tr w:rsidR="007011C0">
        <w:trPr>
          <w:trHeight w:val="367"/>
          <w:jc w:val="center"/>
        </w:trPr>
        <w:tc>
          <w:tcPr>
            <w:tcW w:w="687" w:type="dxa"/>
            <w:vAlign w:val="center"/>
          </w:tcPr>
          <w:p w:rsidR="007011C0" w:rsidRDefault="007011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:rsidR="007011C0" w:rsidRDefault="007011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011C0" w:rsidRDefault="007011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6" w:type="dxa"/>
            <w:vAlign w:val="center"/>
          </w:tcPr>
          <w:p w:rsidR="007011C0" w:rsidRDefault="007011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7011C0" w:rsidRDefault="007011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25" w:type="dxa"/>
            <w:vAlign w:val="center"/>
          </w:tcPr>
          <w:p w:rsidR="007011C0" w:rsidRDefault="007011C0">
            <w:pPr>
              <w:jc w:val="center"/>
              <w:rPr>
                <w:sz w:val="18"/>
                <w:szCs w:val="18"/>
              </w:rPr>
            </w:pPr>
          </w:p>
        </w:tc>
      </w:tr>
      <w:tr w:rsidR="007011C0">
        <w:trPr>
          <w:trHeight w:val="90"/>
          <w:jc w:val="center"/>
        </w:trPr>
        <w:tc>
          <w:tcPr>
            <w:tcW w:w="687" w:type="dxa"/>
            <w:vAlign w:val="center"/>
          </w:tcPr>
          <w:p w:rsidR="007011C0" w:rsidRDefault="007011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:rsidR="007011C0" w:rsidRDefault="007011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011C0" w:rsidRDefault="007011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6" w:type="dxa"/>
            <w:vAlign w:val="center"/>
          </w:tcPr>
          <w:p w:rsidR="007011C0" w:rsidRDefault="007011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7011C0" w:rsidRDefault="007011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25" w:type="dxa"/>
            <w:vAlign w:val="center"/>
          </w:tcPr>
          <w:p w:rsidR="007011C0" w:rsidRDefault="007011C0">
            <w:pPr>
              <w:jc w:val="center"/>
              <w:rPr>
                <w:sz w:val="18"/>
                <w:szCs w:val="18"/>
              </w:rPr>
            </w:pPr>
          </w:p>
        </w:tc>
      </w:tr>
    </w:tbl>
    <w:p w:rsidR="007011C0" w:rsidRDefault="007011C0"/>
    <w:p w:rsidR="007011C0" w:rsidRDefault="007011C0"/>
    <w:p w:rsidR="007011C0" w:rsidRDefault="007011C0"/>
    <w:p w:rsidR="007011C0" w:rsidRDefault="007011C0">
      <w:pPr>
        <w:sectPr w:rsidR="007011C0">
          <w:headerReference w:type="default" r:id="rId9"/>
          <w:footerReference w:type="default" r:id="rId10"/>
          <w:pgSz w:w="11906" w:h="16838"/>
          <w:pgMar w:top="1440" w:right="1080" w:bottom="1440" w:left="1080" w:header="851" w:footer="709" w:gutter="0"/>
          <w:cols w:space="425"/>
          <w:docGrid w:type="lines" w:linePitch="312"/>
        </w:sectPr>
      </w:pPr>
    </w:p>
    <w:p w:rsidR="007011C0" w:rsidRDefault="007011C0" w:rsidP="00D158BC">
      <w:pPr>
        <w:rPr>
          <w:b/>
          <w:sz w:val="36"/>
          <w:szCs w:val="36"/>
        </w:rPr>
      </w:pPr>
    </w:p>
    <w:bookmarkStart w:id="1" w:name="_GoBack" w:displacedByCustomXml="next"/>
    <w:bookmarkEnd w:id="1" w:displacedByCustomXml="next"/>
    <w:sdt>
      <w:sdtPr>
        <w:rPr>
          <w:rFonts w:eastAsia="微软雅黑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21325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F5CE0" w:rsidRDefault="007F5CE0">
          <w:pPr>
            <w:pStyle w:val="TOC"/>
          </w:pPr>
          <w:r>
            <w:rPr>
              <w:lang w:val="zh-CN"/>
            </w:rPr>
            <w:t>目录</w:t>
          </w:r>
        </w:p>
        <w:p w:rsidR="00E54AF7" w:rsidRDefault="002B0F69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</w:rPr>
          </w:pPr>
          <w:r w:rsidRPr="002B0F69">
            <w:fldChar w:fldCharType="begin"/>
          </w:r>
          <w:r w:rsidR="007F5CE0">
            <w:instrText xml:space="preserve"> TOC \o "1-3" \h \z \u </w:instrText>
          </w:r>
          <w:r w:rsidRPr="002B0F69">
            <w:fldChar w:fldCharType="separate"/>
          </w:r>
          <w:hyperlink w:anchor="_Toc493774650" w:history="1">
            <w:r w:rsidR="00E54AF7" w:rsidRPr="00A307D8">
              <w:rPr>
                <w:rStyle w:val="a9"/>
                <w:rFonts w:hint="eastAsia"/>
                <w:noProof/>
              </w:rPr>
              <w:t>视频服务系统详细设计文档</w:t>
            </w:r>
            <w:r w:rsidR="00E54A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4AF7">
              <w:rPr>
                <w:noProof/>
                <w:webHidden/>
              </w:rPr>
              <w:instrText xml:space="preserve"> PAGEREF _Toc493774650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4AF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AF7" w:rsidRDefault="002B0F69">
          <w:pPr>
            <w:pStyle w:val="10"/>
            <w:tabs>
              <w:tab w:val="left" w:pos="420"/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93774651" w:history="1">
            <w:r w:rsidR="00E54AF7" w:rsidRPr="00A307D8">
              <w:rPr>
                <w:rStyle w:val="a9"/>
                <w:noProof/>
              </w:rPr>
              <w:t>1.</w:t>
            </w:r>
            <w:r w:rsidR="00E54AF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E54AF7" w:rsidRPr="00A307D8">
              <w:rPr>
                <w:rStyle w:val="a9"/>
                <w:rFonts w:hint="eastAsia"/>
                <w:noProof/>
              </w:rPr>
              <w:t>概述</w:t>
            </w:r>
            <w:r w:rsidR="00E54A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4AF7">
              <w:rPr>
                <w:noProof/>
                <w:webHidden/>
              </w:rPr>
              <w:instrText xml:space="preserve"> PAGEREF _Toc493774651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4AF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AF7" w:rsidRDefault="002B0F69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93774652" w:history="1">
            <w:r w:rsidR="00E54AF7" w:rsidRPr="00A307D8">
              <w:rPr>
                <w:rStyle w:val="a9"/>
                <w:noProof/>
              </w:rPr>
              <w:t>1.1.</w:t>
            </w:r>
            <w:r w:rsidR="00E54AF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E54AF7" w:rsidRPr="00A307D8">
              <w:rPr>
                <w:rStyle w:val="a9"/>
                <w:rFonts w:hint="eastAsia"/>
                <w:noProof/>
              </w:rPr>
              <w:t>背景</w:t>
            </w:r>
            <w:r w:rsidR="00E54A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4AF7">
              <w:rPr>
                <w:noProof/>
                <w:webHidden/>
              </w:rPr>
              <w:instrText xml:space="preserve"> PAGEREF _Toc493774652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4AF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AF7" w:rsidRDefault="002B0F69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93774653" w:history="1">
            <w:r w:rsidR="00E54AF7" w:rsidRPr="00A307D8">
              <w:rPr>
                <w:rStyle w:val="a9"/>
                <w:noProof/>
              </w:rPr>
              <w:t>1.2.</w:t>
            </w:r>
            <w:r w:rsidR="00E54AF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E54AF7" w:rsidRPr="00A307D8">
              <w:rPr>
                <w:rStyle w:val="a9"/>
                <w:rFonts w:hint="eastAsia"/>
                <w:noProof/>
              </w:rPr>
              <w:t>目标</w:t>
            </w:r>
            <w:r w:rsidR="00E54A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4AF7">
              <w:rPr>
                <w:noProof/>
                <w:webHidden/>
              </w:rPr>
              <w:instrText xml:space="preserve"> PAGEREF _Toc493774653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4AF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AF7" w:rsidRDefault="002B0F69">
          <w:pPr>
            <w:pStyle w:val="10"/>
            <w:tabs>
              <w:tab w:val="left" w:pos="420"/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93774654" w:history="1">
            <w:r w:rsidR="00E54AF7" w:rsidRPr="00A307D8">
              <w:rPr>
                <w:rStyle w:val="a9"/>
                <w:noProof/>
              </w:rPr>
              <w:t>2.</w:t>
            </w:r>
            <w:r w:rsidR="00E54AF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E54AF7" w:rsidRPr="00A307D8">
              <w:rPr>
                <w:rStyle w:val="a9"/>
                <w:rFonts w:hint="eastAsia"/>
                <w:noProof/>
              </w:rPr>
              <w:t>统一开发环境</w:t>
            </w:r>
            <w:r w:rsidR="00E54A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4AF7">
              <w:rPr>
                <w:noProof/>
                <w:webHidden/>
              </w:rPr>
              <w:instrText xml:space="preserve"> PAGEREF _Toc493774654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4AF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AF7" w:rsidRDefault="002B0F69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93774655" w:history="1">
            <w:r w:rsidR="00E54AF7" w:rsidRPr="00A307D8">
              <w:rPr>
                <w:rStyle w:val="a9"/>
                <w:noProof/>
              </w:rPr>
              <w:t>2.1.</w:t>
            </w:r>
            <w:r w:rsidR="00E54AF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E54AF7" w:rsidRPr="00A307D8">
              <w:rPr>
                <w:rStyle w:val="a9"/>
                <w:rFonts w:hint="eastAsia"/>
                <w:noProof/>
              </w:rPr>
              <w:t>优势</w:t>
            </w:r>
            <w:r w:rsidR="00E54A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4AF7">
              <w:rPr>
                <w:noProof/>
                <w:webHidden/>
              </w:rPr>
              <w:instrText xml:space="preserve"> PAGEREF _Toc493774655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4AF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AF7" w:rsidRDefault="002B0F69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93774656" w:history="1">
            <w:r w:rsidR="00E54AF7" w:rsidRPr="00A307D8">
              <w:rPr>
                <w:rStyle w:val="a9"/>
                <w:noProof/>
              </w:rPr>
              <w:t>2.2.</w:t>
            </w:r>
            <w:r w:rsidR="00E54AF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E54AF7" w:rsidRPr="00A307D8">
              <w:rPr>
                <w:rStyle w:val="a9"/>
                <w:rFonts w:hint="eastAsia"/>
                <w:noProof/>
              </w:rPr>
              <w:t>工具</w:t>
            </w:r>
            <w:r w:rsidR="00E54A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4AF7">
              <w:rPr>
                <w:noProof/>
                <w:webHidden/>
              </w:rPr>
              <w:instrText xml:space="preserve"> PAGEREF _Toc493774656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4AF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AF7" w:rsidRDefault="002B0F69">
          <w:pPr>
            <w:pStyle w:val="30"/>
            <w:tabs>
              <w:tab w:val="left" w:pos="1470"/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93774657" w:history="1">
            <w:r w:rsidR="00E54AF7" w:rsidRPr="00A307D8">
              <w:rPr>
                <w:rStyle w:val="a9"/>
                <w:noProof/>
              </w:rPr>
              <w:t>2.2.1.</w:t>
            </w:r>
            <w:r w:rsidR="00E54AF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E54AF7" w:rsidRPr="00A307D8">
              <w:rPr>
                <w:rStyle w:val="a9"/>
                <w:noProof/>
              </w:rPr>
              <w:t>IDEA</w:t>
            </w:r>
            <w:r w:rsidR="00E54A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4AF7">
              <w:rPr>
                <w:noProof/>
                <w:webHidden/>
              </w:rPr>
              <w:instrText xml:space="preserve"> PAGEREF _Toc493774657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4AF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AF7" w:rsidRDefault="002B0F69">
          <w:pPr>
            <w:pStyle w:val="30"/>
            <w:tabs>
              <w:tab w:val="left" w:pos="1470"/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93774658" w:history="1">
            <w:r w:rsidR="00E54AF7" w:rsidRPr="00A307D8">
              <w:rPr>
                <w:rStyle w:val="a9"/>
                <w:noProof/>
              </w:rPr>
              <w:t>2.2.2.</w:t>
            </w:r>
            <w:r w:rsidR="00E54AF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E54AF7" w:rsidRPr="00A307D8">
              <w:rPr>
                <w:rStyle w:val="a9"/>
                <w:noProof/>
              </w:rPr>
              <w:t>Jdk1.7</w:t>
            </w:r>
            <w:r w:rsidR="00E54A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4AF7">
              <w:rPr>
                <w:noProof/>
                <w:webHidden/>
              </w:rPr>
              <w:instrText xml:space="preserve"> PAGEREF _Toc493774658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4AF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AF7" w:rsidRDefault="002B0F69">
          <w:pPr>
            <w:pStyle w:val="30"/>
            <w:tabs>
              <w:tab w:val="left" w:pos="1470"/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93774659" w:history="1">
            <w:r w:rsidR="00E54AF7" w:rsidRPr="00A307D8">
              <w:rPr>
                <w:rStyle w:val="a9"/>
                <w:noProof/>
              </w:rPr>
              <w:t>2.2.3.</w:t>
            </w:r>
            <w:r w:rsidR="00E54AF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E54AF7" w:rsidRPr="00A307D8">
              <w:rPr>
                <w:rStyle w:val="a9"/>
                <w:noProof/>
              </w:rPr>
              <w:t>Tomcat</w:t>
            </w:r>
            <w:r w:rsidR="00E54A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4AF7">
              <w:rPr>
                <w:noProof/>
                <w:webHidden/>
              </w:rPr>
              <w:instrText xml:space="preserve"> PAGEREF _Toc493774659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4AF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AF7" w:rsidRDefault="002B0F69">
          <w:pPr>
            <w:pStyle w:val="30"/>
            <w:tabs>
              <w:tab w:val="left" w:pos="1470"/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93774660" w:history="1">
            <w:r w:rsidR="00E54AF7" w:rsidRPr="00A307D8">
              <w:rPr>
                <w:rStyle w:val="a9"/>
                <w:noProof/>
              </w:rPr>
              <w:t>2.2.4.</w:t>
            </w:r>
            <w:r w:rsidR="00E54AF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E54AF7" w:rsidRPr="00A307D8">
              <w:rPr>
                <w:rStyle w:val="a9"/>
                <w:noProof/>
              </w:rPr>
              <w:t>Maven</w:t>
            </w:r>
            <w:r w:rsidR="00E54A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4AF7">
              <w:rPr>
                <w:noProof/>
                <w:webHidden/>
              </w:rPr>
              <w:instrText xml:space="preserve"> PAGEREF _Toc493774660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4AF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AF7" w:rsidRDefault="002B0F69">
          <w:pPr>
            <w:pStyle w:val="30"/>
            <w:tabs>
              <w:tab w:val="left" w:pos="1470"/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93774661" w:history="1">
            <w:r w:rsidR="00E54AF7" w:rsidRPr="00A307D8">
              <w:rPr>
                <w:rStyle w:val="a9"/>
                <w:noProof/>
              </w:rPr>
              <w:t>2.2.5.</w:t>
            </w:r>
            <w:r w:rsidR="00E54AF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E54AF7" w:rsidRPr="00A307D8">
              <w:rPr>
                <w:rStyle w:val="a9"/>
                <w:noProof/>
              </w:rPr>
              <w:t>Git</w:t>
            </w:r>
            <w:r w:rsidR="00E54A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4AF7">
              <w:rPr>
                <w:noProof/>
                <w:webHidden/>
              </w:rPr>
              <w:instrText xml:space="preserve"> PAGEREF _Toc493774661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4AF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AF7" w:rsidRDefault="002B0F69">
          <w:pPr>
            <w:pStyle w:val="30"/>
            <w:tabs>
              <w:tab w:val="left" w:pos="1470"/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93774662" w:history="1">
            <w:r w:rsidR="00E54AF7" w:rsidRPr="00A307D8">
              <w:rPr>
                <w:rStyle w:val="a9"/>
                <w:noProof/>
              </w:rPr>
              <w:t>2.2.6.</w:t>
            </w:r>
            <w:r w:rsidR="00E54AF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E54AF7" w:rsidRPr="00A307D8">
              <w:rPr>
                <w:rStyle w:val="a9"/>
                <w:noProof/>
              </w:rPr>
              <w:t>JUnit</w:t>
            </w:r>
            <w:r w:rsidR="00E54A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4AF7">
              <w:rPr>
                <w:noProof/>
                <w:webHidden/>
              </w:rPr>
              <w:instrText xml:space="preserve"> PAGEREF _Toc493774662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4AF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AF7" w:rsidRDefault="002B0F69">
          <w:pPr>
            <w:pStyle w:val="10"/>
            <w:tabs>
              <w:tab w:val="left" w:pos="420"/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93774663" w:history="1">
            <w:r w:rsidR="00E54AF7" w:rsidRPr="00A307D8">
              <w:rPr>
                <w:rStyle w:val="a9"/>
                <w:noProof/>
              </w:rPr>
              <w:t>3.</w:t>
            </w:r>
            <w:r w:rsidR="00E54AF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E54AF7" w:rsidRPr="00A307D8">
              <w:rPr>
                <w:rStyle w:val="a9"/>
                <w:rFonts w:hint="eastAsia"/>
                <w:noProof/>
              </w:rPr>
              <w:t>开发说明</w:t>
            </w:r>
            <w:r w:rsidR="00E54A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4AF7">
              <w:rPr>
                <w:noProof/>
                <w:webHidden/>
              </w:rPr>
              <w:instrText xml:space="preserve"> PAGEREF _Toc493774663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4AF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AF7" w:rsidRDefault="002B0F69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93774664" w:history="1">
            <w:r w:rsidR="00E54AF7" w:rsidRPr="00A307D8">
              <w:rPr>
                <w:rStyle w:val="a9"/>
                <w:noProof/>
              </w:rPr>
              <w:t>3.1.</w:t>
            </w:r>
            <w:r w:rsidR="00E54AF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E54AF7" w:rsidRPr="00A307D8">
              <w:rPr>
                <w:rStyle w:val="a9"/>
                <w:rFonts w:hint="eastAsia"/>
                <w:noProof/>
              </w:rPr>
              <w:t>视频录制流程图</w:t>
            </w:r>
            <w:r w:rsidR="00E54A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4AF7">
              <w:rPr>
                <w:noProof/>
                <w:webHidden/>
              </w:rPr>
              <w:instrText xml:space="preserve"> PAGEREF _Toc493774664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4AF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AF7" w:rsidRDefault="002B0F69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93774665" w:history="1">
            <w:r w:rsidR="00E54AF7" w:rsidRPr="00A307D8">
              <w:rPr>
                <w:rStyle w:val="a9"/>
                <w:noProof/>
              </w:rPr>
              <w:t>3.2.</w:t>
            </w:r>
            <w:r w:rsidR="00E54AF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E54AF7" w:rsidRPr="00A307D8">
              <w:rPr>
                <w:rStyle w:val="a9"/>
                <w:rFonts w:hint="eastAsia"/>
                <w:noProof/>
              </w:rPr>
              <w:t>开发技术</w:t>
            </w:r>
            <w:r w:rsidR="00E54A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4AF7">
              <w:rPr>
                <w:noProof/>
                <w:webHidden/>
              </w:rPr>
              <w:instrText xml:space="preserve"> PAGEREF _Toc493774665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4AF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AF7" w:rsidRDefault="002B0F69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93774666" w:history="1">
            <w:r w:rsidR="00E54AF7" w:rsidRPr="00A307D8">
              <w:rPr>
                <w:rStyle w:val="a9"/>
                <w:noProof/>
              </w:rPr>
              <w:t>3.3.</w:t>
            </w:r>
            <w:r w:rsidR="00E54AF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E54AF7" w:rsidRPr="00A307D8">
              <w:rPr>
                <w:rStyle w:val="a9"/>
                <w:rFonts w:hint="eastAsia"/>
                <w:noProof/>
              </w:rPr>
              <w:t>部署环境</w:t>
            </w:r>
            <w:r w:rsidR="00E54A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4AF7">
              <w:rPr>
                <w:noProof/>
                <w:webHidden/>
              </w:rPr>
              <w:instrText xml:space="preserve"> PAGEREF _Toc493774666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4AF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AF7" w:rsidRDefault="002B0F69">
          <w:pPr>
            <w:pStyle w:val="10"/>
            <w:tabs>
              <w:tab w:val="left" w:pos="420"/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93774667" w:history="1">
            <w:r w:rsidR="00E54AF7" w:rsidRPr="00A307D8">
              <w:rPr>
                <w:rStyle w:val="a9"/>
                <w:noProof/>
              </w:rPr>
              <w:t>4.</w:t>
            </w:r>
            <w:r w:rsidR="00E54AF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E54AF7" w:rsidRPr="00A307D8">
              <w:rPr>
                <w:rStyle w:val="a9"/>
                <w:rFonts w:hint="eastAsia"/>
                <w:noProof/>
              </w:rPr>
              <w:t>功能设计实现描述</w:t>
            </w:r>
            <w:r w:rsidR="00E54A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4AF7">
              <w:rPr>
                <w:noProof/>
                <w:webHidden/>
              </w:rPr>
              <w:instrText xml:space="preserve"> PAGEREF _Toc493774667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4AF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AF7" w:rsidRDefault="002B0F69">
          <w:pPr>
            <w:pStyle w:val="10"/>
            <w:tabs>
              <w:tab w:val="left" w:pos="420"/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93774668" w:history="1">
            <w:r w:rsidR="00E54AF7" w:rsidRPr="00A307D8">
              <w:rPr>
                <w:rStyle w:val="a9"/>
                <w:noProof/>
              </w:rPr>
              <w:t>5.</w:t>
            </w:r>
            <w:r w:rsidR="00E54AF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E54AF7" w:rsidRPr="00A307D8">
              <w:rPr>
                <w:rStyle w:val="a9"/>
                <w:rFonts w:hint="eastAsia"/>
                <w:noProof/>
              </w:rPr>
              <w:t>接入说明</w:t>
            </w:r>
            <w:r w:rsidR="00E54A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4AF7">
              <w:rPr>
                <w:noProof/>
                <w:webHidden/>
              </w:rPr>
              <w:instrText xml:space="preserve"> PAGEREF _Toc493774668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4AF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CE0" w:rsidRDefault="002B0F69">
          <w:r>
            <w:fldChar w:fldCharType="end"/>
          </w:r>
        </w:p>
      </w:sdtContent>
    </w:sdt>
    <w:p w:rsidR="007011C0" w:rsidRDefault="007011C0" w:rsidP="000B254D"/>
    <w:p w:rsidR="007011C0" w:rsidRDefault="007011C0">
      <w:pPr>
        <w:sectPr w:rsidR="007011C0">
          <w:headerReference w:type="default" r:id="rId11"/>
          <w:footerReference w:type="default" r:id="rId12"/>
          <w:pgSz w:w="11906" w:h="16838"/>
          <w:pgMar w:top="1440" w:right="1080" w:bottom="1440" w:left="1080" w:header="851" w:footer="709" w:gutter="0"/>
          <w:cols w:space="425"/>
          <w:docGrid w:type="lines" w:linePitch="312"/>
        </w:sectPr>
      </w:pPr>
    </w:p>
    <w:p w:rsidR="007011C0" w:rsidRDefault="00937AB7" w:rsidP="009D31AF">
      <w:pPr>
        <w:pStyle w:val="1"/>
        <w:spacing w:before="156"/>
      </w:pPr>
      <w:bookmarkStart w:id="2" w:name="_Toc4006"/>
      <w:bookmarkStart w:id="3" w:name="_Toc493774651"/>
      <w:r>
        <w:rPr>
          <w:rFonts w:hint="eastAsia"/>
        </w:rPr>
        <w:lastRenderedPageBreak/>
        <w:t>概述</w:t>
      </w:r>
      <w:bookmarkEnd w:id="2"/>
      <w:bookmarkEnd w:id="3"/>
    </w:p>
    <w:p w:rsidR="007011C0" w:rsidRDefault="00937AB7">
      <w:pPr>
        <w:pStyle w:val="2"/>
        <w:spacing w:before="156"/>
      </w:pPr>
      <w:bookmarkStart w:id="4" w:name="_Toc2553"/>
      <w:bookmarkStart w:id="5" w:name="_Toc493774652"/>
      <w:r>
        <w:rPr>
          <w:rFonts w:hint="eastAsia"/>
        </w:rPr>
        <w:t>背景</w:t>
      </w:r>
      <w:bookmarkEnd w:id="4"/>
      <w:bookmarkEnd w:id="5"/>
    </w:p>
    <w:p w:rsidR="00964656" w:rsidRPr="008A7444" w:rsidRDefault="00816B36" w:rsidP="00964656">
      <w:pPr>
        <w:spacing w:line="360" w:lineRule="auto"/>
        <w:ind w:firstLine="420"/>
      </w:pPr>
      <w:r>
        <w:rPr>
          <w:rFonts w:hint="eastAsia"/>
        </w:rPr>
        <w:t>基于风控安全要求</w:t>
      </w:r>
      <w:r>
        <w:rPr>
          <w:rFonts w:hint="eastAsia"/>
        </w:rPr>
        <w:t>,</w:t>
      </w:r>
      <w:r>
        <w:rPr>
          <w:rFonts w:hint="eastAsia"/>
        </w:rPr>
        <w:t>需要对</w:t>
      </w:r>
      <w:r w:rsidR="00D925BB">
        <w:rPr>
          <w:rFonts w:hint="eastAsia"/>
        </w:rPr>
        <w:t>借款人</w:t>
      </w:r>
      <w:r w:rsidR="001916F0">
        <w:rPr>
          <w:rFonts w:hint="eastAsia"/>
        </w:rPr>
        <w:t>进行</w:t>
      </w:r>
      <w:r w:rsidR="00FE33F5">
        <w:rPr>
          <w:rFonts w:hint="eastAsia"/>
        </w:rPr>
        <w:t>实时音视频图像采集</w:t>
      </w:r>
      <w:r w:rsidR="00F21A4F">
        <w:rPr>
          <w:rFonts w:hint="eastAsia"/>
        </w:rPr>
        <w:t>,</w:t>
      </w:r>
      <w:r w:rsidR="00F21A4F">
        <w:rPr>
          <w:rFonts w:hint="eastAsia"/>
        </w:rPr>
        <w:t>并对</w:t>
      </w:r>
      <w:r w:rsidR="00B2507D">
        <w:rPr>
          <w:rFonts w:hint="eastAsia"/>
        </w:rPr>
        <w:t>音视频图像进行风控审核</w:t>
      </w:r>
    </w:p>
    <w:p w:rsidR="007011C0" w:rsidRPr="00964656" w:rsidRDefault="007011C0">
      <w:pPr>
        <w:ind w:firstLineChars="200" w:firstLine="420"/>
      </w:pPr>
    </w:p>
    <w:p w:rsidR="007011C0" w:rsidRDefault="00937AB7">
      <w:pPr>
        <w:pStyle w:val="2"/>
        <w:spacing w:before="156"/>
      </w:pPr>
      <w:bookmarkStart w:id="6" w:name="_Toc4187"/>
      <w:bookmarkStart w:id="7" w:name="_Toc493774653"/>
      <w:r>
        <w:rPr>
          <w:rFonts w:hint="eastAsia"/>
        </w:rPr>
        <w:t>目标</w:t>
      </w:r>
      <w:bookmarkEnd w:id="6"/>
      <w:bookmarkEnd w:id="7"/>
    </w:p>
    <w:p w:rsidR="007011C0" w:rsidRPr="005E7010" w:rsidRDefault="001E2D9D" w:rsidP="00DA18D0">
      <w:pPr>
        <w:spacing w:line="360" w:lineRule="auto"/>
        <w:ind w:firstLine="360"/>
        <w:rPr>
          <w:rFonts w:ascii="Arial" w:hAnsi="Arial" w:cs="Arial"/>
          <w:color w:val="333333"/>
          <w:szCs w:val="21"/>
        </w:rPr>
      </w:pPr>
      <w:r>
        <w:rPr>
          <w:rFonts w:hint="eastAsia"/>
        </w:rPr>
        <w:t>提供统一</w:t>
      </w:r>
      <w:r w:rsidR="00233B53">
        <w:rPr>
          <w:rFonts w:hint="eastAsia"/>
        </w:rPr>
        <w:t>音视频服务</w:t>
      </w:r>
    </w:p>
    <w:p w:rsidR="007011C0" w:rsidRDefault="00937AB7">
      <w:pPr>
        <w:pStyle w:val="1"/>
        <w:spacing w:before="156"/>
      </w:pPr>
      <w:bookmarkStart w:id="8" w:name="_Toc8022"/>
      <w:bookmarkStart w:id="9" w:name="_Toc493774654"/>
      <w:r>
        <w:rPr>
          <w:rFonts w:hint="eastAsia"/>
        </w:rPr>
        <w:t>统一开发环境</w:t>
      </w:r>
      <w:bookmarkEnd w:id="8"/>
      <w:bookmarkEnd w:id="9"/>
    </w:p>
    <w:p w:rsidR="007011C0" w:rsidRDefault="00937AB7">
      <w:pPr>
        <w:pStyle w:val="2"/>
        <w:spacing w:before="156"/>
      </w:pPr>
      <w:bookmarkStart w:id="10" w:name="_Toc17781"/>
      <w:bookmarkStart w:id="11" w:name="_Toc493774655"/>
      <w:r>
        <w:rPr>
          <w:rFonts w:hint="eastAsia"/>
        </w:rPr>
        <w:t>优势</w:t>
      </w:r>
      <w:bookmarkEnd w:id="10"/>
      <w:bookmarkEnd w:id="11"/>
    </w:p>
    <w:p w:rsidR="007011C0" w:rsidRDefault="00937AB7">
      <w:pPr>
        <w:ind w:firstLineChars="200" w:firstLine="420"/>
      </w:pPr>
      <w:r>
        <w:rPr>
          <w:rFonts w:hint="eastAsia"/>
        </w:rPr>
        <w:t>相信每一位</w:t>
      </w:r>
      <w:r>
        <w:rPr>
          <w:rFonts w:hint="eastAsia"/>
        </w:rPr>
        <w:t>coder</w:t>
      </w:r>
      <w:r>
        <w:rPr>
          <w:rFonts w:hint="eastAsia"/>
        </w:rPr>
        <w:t>都有自己熟悉的一套开发环境，但是遇到其他使用另外一套开发环境的同事，双方在沟通，看代码的时候，</w:t>
      </w:r>
      <w:r>
        <w:rPr>
          <w:rFonts w:hint="eastAsia"/>
        </w:rPr>
        <w:t xml:space="preserve"> </w:t>
      </w:r>
      <w:r>
        <w:rPr>
          <w:rFonts w:hint="eastAsia"/>
        </w:rPr>
        <w:t>就跟看天书一样了。</w:t>
      </w:r>
      <w:r>
        <w:rPr>
          <w:rFonts w:hint="eastAsia"/>
        </w:rPr>
        <w:t>We are a team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  <w:r>
        <w:rPr>
          <w:rFonts w:hint="eastAsia"/>
        </w:rPr>
        <w:t>有多少人真正理解这句话的意思。我们是一个团队，就应该你看我写的代码就跟看自己写的一样，这样遇到问题解决的效率才会更上一个档次。</w:t>
      </w:r>
    </w:p>
    <w:p w:rsidR="007011C0" w:rsidRDefault="00937AB7">
      <w:pPr>
        <w:ind w:firstLineChars="200" w:firstLine="420"/>
      </w:pPr>
      <w:r>
        <w:rPr>
          <w:rFonts w:hint="eastAsia"/>
        </w:rPr>
        <w:t>优势</w:t>
      </w:r>
      <w:r>
        <w:rPr>
          <w:rFonts w:hint="eastAsia"/>
        </w:rPr>
        <w:t>1</w:t>
      </w:r>
      <w:r>
        <w:rPr>
          <w:rFonts w:hint="eastAsia"/>
        </w:rPr>
        <w:t>：新员工加入能够更快的融入团队</w:t>
      </w:r>
    </w:p>
    <w:p w:rsidR="007011C0" w:rsidRDefault="00937AB7">
      <w:pPr>
        <w:ind w:firstLineChars="200" w:firstLine="420"/>
      </w:pPr>
      <w:r>
        <w:rPr>
          <w:rFonts w:hint="eastAsia"/>
        </w:rPr>
        <w:t>优势</w:t>
      </w:r>
      <w:r>
        <w:rPr>
          <w:rFonts w:hint="eastAsia"/>
        </w:rPr>
        <w:t>2</w:t>
      </w:r>
      <w:r>
        <w:rPr>
          <w:rFonts w:hint="eastAsia"/>
        </w:rPr>
        <w:t>：员工之间沟通成本变低</w:t>
      </w:r>
    </w:p>
    <w:p w:rsidR="007011C0" w:rsidRDefault="00937AB7">
      <w:pPr>
        <w:ind w:firstLineChars="200" w:firstLine="420"/>
      </w:pPr>
      <w:r>
        <w:rPr>
          <w:rFonts w:hint="eastAsia"/>
        </w:rPr>
        <w:t>优势</w:t>
      </w:r>
      <w:r>
        <w:rPr>
          <w:rFonts w:hint="eastAsia"/>
        </w:rPr>
        <w:t>3</w:t>
      </w:r>
      <w:r>
        <w:rPr>
          <w:rFonts w:hint="eastAsia"/>
        </w:rPr>
        <w:t>：集成代码变方便</w:t>
      </w:r>
    </w:p>
    <w:p w:rsidR="007011C0" w:rsidRDefault="00937AB7">
      <w:pPr>
        <w:ind w:firstLine="420"/>
      </w:pPr>
      <w:r>
        <w:rPr>
          <w:rFonts w:hint="eastAsia"/>
        </w:rPr>
        <w:t>优势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coding</w:t>
      </w:r>
      <w:r>
        <w:rPr>
          <w:rFonts w:hint="eastAsia"/>
        </w:rPr>
        <w:t>变得更有效率</w:t>
      </w:r>
    </w:p>
    <w:p w:rsidR="007011C0" w:rsidRDefault="00937AB7">
      <w:pPr>
        <w:pStyle w:val="2"/>
        <w:spacing w:before="156"/>
      </w:pPr>
      <w:bookmarkStart w:id="12" w:name="_Toc28052"/>
      <w:bookmarkStart w:id="13" w:name="_Toc493774656"/>
      <w:r>
        <w:rPr>
          <w:rFonts w:hint="eastAsia"/>
        </w:rPr>
        <w:t>工具</w:t>
      </w:r>
      <w:bookmarkEnd w:id="12"/>
      <w:bookmarkEnd w:id="13"/>
    </w:p>
    <w:p w:rsidR="007011C0" w:rsidRDefault="007011C0">
      <w:pPr>
        <w:ind w:firstLineChars="200" w:firstLine="420"/>
      </w:pPr>
    </w:p>
    <w:p w:rsidR="007011C0" w:rsidRDefault="002B0F69">
      <w:pPr>
        <w:ind w:firstLineChars="200" w:firstLine="420"/>
      </w:pPr>
      <w: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5" type="#_x0000_t109" style="position:absolute;left:0;text-align:left;margin-left:370.05pt;margin-top:2.4pt;width:76.5pt;height:25.65pt;z-index:251704320;v-text-anchor:middle" o:gfxdata="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XZvQ59kAAAAIAQAADwAAAAAAAAABACAAAAAiAAAAZHJzL2Rvd25yZXYueG1sUEsB&#10;AhQAFAAAAAgAh07iQIzgIBRmAgAAsgQAAA4AAAAAAAAAAQAgAAAAKAEAAGRycy9lMm9Eb2MueG1s&#10;UEsFBgAAAAAGAAYAWQEAAAAGAAAAAA==&#10;" fillcolor="#e1ffe1" strokecolor="black [3200]" strokeweight="2pt">
            <v:stroke joinstyle="round"/>
            <v:textbox>
              <w:txbxContent>
                <w:p w:rsidR="007011C0" w:rsidRDefault="00004DF0">
                  <w:pPr>
                    <w:jc w:val="center"/>
                  </w:pPr>
                  <w:proofErr w:type="spellStart"/>
                  <w:r>
                    <w:rPr>
                      <w:rFonts w:hint="eastAsia"/>
                      <w:b/>
                      <w:bCs/>
                      <w:sz w:val="24"/>
                      <w:szCs w:val="24"/>
                    </w:rPr>
                    <w:t>Git</w:t>
                  </w:r>
                  <w:proofErr w:type="spellEnd"/>
                  <w:r>
                    <w:rPr>
                      <w:rFonts w:hint="eastAsia"/>
                      <w:b/>
                      <w:bCs/>
                      <w:sz w:val="24"/>
                      <w:szCs w:val="24"/>
                    </w:rPr>
                    <w:t>(</w:t>
                  </w:r>
                  <w:proofErr w:type="spellStart"/>
                  <w:r>
                    <w:rPr>
                      <w:rFonts w:hint="eastAsia"/>
                      <w:b/>
                      <w:bCs/>
                      <w:sz w:val="24"/>
                      <w:szCs w:val="24"/>
                    </w:rPr>
                    <w:t>Gitlab</w:t>
                  </w:r>
                  <w:proofErr w:type="spellEnd"/>
                  <w:r>
                    <w:rPr>
                      <w:rFonts w:hint="eastAsia"/>
                      <w:b/>
                      <w:bCs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>
        <w:pict>
          <v:shape id="_x0000_s1026" style="position:absolute;left:0;text-align:left;margin-left:446.55pt;margin-top:4.25pt;width:19.6pt;height:19.6pt;z-index:251735040;mso-width-relative:page;mso-height-relative:page;v-text-anchor:middle" coordsize="248920,248920" o:gfxdata="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xN8iu2QAAAAgBAAAPAAAA&#10;AAAAAAEAIAAAACIAAABkcnMvZG93bnJldi54bWxQSwECFAAUAAAACACHTuJAghAbp00CAACKBAAA&#10;DgAAAAAAAAABACAAAAAoAQAAZHJzL2Uyb0RvYy54bWxQSwUGAAAAAAYABgBZAQAA5wUAAAAA&#10;" path="m32994,95187r62193,l95187,32994r58545,l153732,95187r62193,l215925,153732r-62193,l153732,215925r-58545,l95187,153732r-62193,xe" filled="f" strokecolor="#385d8a" strokeweight="2pt">
            <v:path o:connectlocs="215925,124460;124460,215925;32994,124460;124460,32994" o:connectangles="0,82,164,247"/>
          </v:shape>
        </w:pict>
      </w:r>
      <w:r>
        <w:pict>
          <v:shape id="_x0000_s1044" type="#_x0000_t109" style="position:absolute;left:0;text-align:left;margin-left:280.65pt;margin-top:2.4pt;width:57.6pt;height:25.65pt;z-index:251661312;v-text-anchor:middle" o:gfxdata="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K+TrenZAAAACAEAAA8AAAAAAAAAAQAgAAAAIgAAAGRycy9kb3ducmV2LnhtbFBL&#10;AQIUABQAAAAIAIdO4kD1nCwGZwIAALAEAAAOAAAAAAAAAAEAIAAAACgBAABkcnMvZTJvRG9jLnht&#10;bFBLBQYAAAAABgAGAFkBAAABBgAAAAA=&#10;" fillcolor="#e1ffe1" strokecolor="black [3200]" strokeweight="2pt">
            <v:stroke joinstyle="round"/>
            <v:textbox>
              <w:txbxContent>
                <w:p w:rsidR="007011C0" w:rsidRDefault="00937AB7">
                  <w:pPr>
                    <w:jc w:val="center"/>
                  </w:pPr>
                  <w:r>
                    <w:rPr>
                      <w:rFonts w:hint="eastAsia"/>
                      <w:b/>
                      <w:bCs/>
                      <w:sz w:val="24"/>
                      <w:szCs w:val="24"/>
                    </w:rPr>
                    <w:t>Maven</w:t>
                  </w:r>
                </w:p>
              </w:txbxContent>
            </v:textbox>
          </v:shape>
        </w:pict>
      </w:r>
      <w:r>
        <w:pict>
          <v:shape id="_x0000_s1043" type="#_x0000_t109" style="position:absolute;left:0;text-align:left;margin-left:191.25pt;margin-top:2.4pt;width:57.6pt;height:25.65pt;z-index:251700224;v-text-anchor:middle" o:gfxdata="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QACp/doAAAAIAQAADwAAAAAAAAABACAAAAAiAAAAZHJzL2Rvd25yZXYueG1s&#10;UEsBAhQAFAAAAAgAh07iQNC+pnxoAgAAsgQAAA4AAAAAAAAAAQAgAAAAKQEAAGRycy9lMm9Eb2Mu&#10;eG1sUEsFBgAAAAAGAAYAWQEAAAMGAAAAAA==&#10;" fillcolor="#e1ffe1" strokecolor="black [3200]" strokeweight="2pt">
            <v:stroke joinstyle="round"/>
            <v:textbox>
              <w:txbxContent>
                <w:p w:rsidR="007011C0" w:rsidRDefault="00937AB7">
                  <w:pPr>
                    <w:jc w:val="center"/>
                  </w:pPr>
                  <w:proofErr w:type="spellStart"/>
                  <w:r>
                    <w:rPr>
                      <w:rFonts w:hint="eastAsia"/>
                      <w:b/>
                      <w:bCs/>
                      <w:sz w:val="24"/>
                      <w:szCs w:val="24"/>
                    </w:rPr>
                    <w:t>Tomcatt</w:t>
                  </w:r>
                  <w:proofErr w:type="spellEnd"/>
                </w:p>
              </w:txbxContent>
            </v:textbox>
          </v:shape>
        </w:pict>
      </w:r>
      <w:r>
        <w:pict>
          <v:shape id="_x0000_s1042" type="#_x0000_t109" style="position:absolute;left:0;text-align:left;margin-left:12.45pt;margin-top:2.4pt;width:57.6pt;height:25.65pt;z-index:251696128;v-text-anchor:middle" o:gfxdata="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hfwJ02AAAAAcBAAAPAAAAAAAAAAEAIAAAACIAAABkcnMvZG93bnJldi54bWxQSwEC&#10;FAAUAAAACACHTuJA23b07WYCAACyBAAADgAAAAAAAAABACAAAAAnAQAAZHJzL2Uyb0RvYy54bWxQ&#10;SwUGAAAAAAYABgBZAQAA/wUAAAAA&#10;" fillcolor="#e1ffe1" strokecolor="black [3200]" strokeweight="2pt">
            <v:stroke joinstyle="round"/>
            <v:textbox>
              <w:txbxContent>
                <w:p w:rsidR="007011C0" w:rsidRDefault="00937AB7">
                  <w:pPr>
                    <w:jc w:val="center"/>
                  </w:pPr>
                  <w:r>
                    <w:rPr>
                      <w:rFonts w:hint="eastAsia"/>
                      <w:b/>
                      <w:bCs/>
                      <w:sz w:val="24"/>
                      <w:szCs w:val="24"/>
                    </w:rPr>
                    <w:t>IDEA</w:t>
                  </w:r>
                </w:p>
              </w:txbxContent>
            </v:textbox>
          </v:shape>
        </w:pict>
      </w:r>
      <w:r>
        <w:pict>
          <v:shape id="_x0000_s1041" type="#_x0000_t109" style="position:absolute;left:0;text-align:left;margin-left:101.85pt;margin-top:2.4pt;width:57.6pt;height:25.65pt;z-index:251692032;v-text-anchor:middle" o:gfxdata="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zjClbaAAAACAEAAA8AAAAAAAAAAQAgAAAAIgAAAGRycy9kb3ducmV2LnhtbFBL&#10;AQIUABQAAAAIAIdO4kBoAqqtZgIAALIEAAAOAAAAAAAAAAEAIAAAACkBAABkcnMvZTJvRG9jLnht&#10;bFBLBQYAAAAABgAGAFkBAAABBgAAAAA=&#10;" fillcolor="#e1ffe1" strokecolor="black [3200]" strokeweight="2pt">
            <v:stroke joinstyle="round"/>
            <v:textbox>
              <w:txbxContent>
                <w:p w:rsidR="007011C0" w:rsidRDefault="00937AB7">
                  <w:pPr>
                    <w:jc w:val="center"/>
                  </w:pPr>
                  <w:r>
                    <w:rPr>
                      <w:rFonts w:hint="eastAsia"/>
                      <w:b/>
                      <w:bCs/>
                      <w:sz w:val="24"/>
                      <w:szCs w:val="24"/>
                    </w:rPr>
                    <w:t>Jdk1.7</w:t>
                  </w:r>
                </w:p>
              </w:txbxContent>
            </v:textbox>
          </v:shape>
        </w:pict>
      </w:r>
      <w:r>
        <w:pict>
          <v:shape id="_x0000_s1040" style="position:absolute;left:0;text-align:left;margin-left:343.4pt;margin-top:4.25pt;width:19.6pt;height:19.6pt;z-index:251687936;mso-width-relative:page;mso-height-relative:page;v-text-anchor:middle" coordsize="248920,248920" o:gfxdata="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08ukp2QAAAAgBAAAP&#10;AAAAAAAAAAEAIAAAACIAAABkcnMvZG93bnJldi54bWxQSwECFAAUAAAACACHTuJAqOPLoFACAACM&#10;BAAADgAAAAAAAAABACAAAAAoAQAAZHJzL2Uyb0RvYy54bWxQSwUGAAAAAAYABgBZAQAA6gUAAAAA&#10;" path="m32994,95187r62193,l95187,32994r58545,l153732,95187r62193,l215925,153732r-62193,l153732,215925r-58545,l95187,153732r-62193,xe" filled="f" strokecolor="#385d8a" strokeweight="2pt">
            <v:path o:connectlocs="215925,124460;124460,215925;32994,124460;124460,32994" o:connectangles="0,82,164,247"/>
          </v:shape>
        </w:pict>
      </w:r>
      <w:r>
        <w:pict>
          <v:shape id="_x0000_s1039" style="position:absolute;left:0;text-align:left;margin-left:254.3pt;margin-top:4.25pt;width:19.6pt;height:19.6pt;z-index:251667456;mso-width-relative:page;mso-height-relative:page;v-text-anchor:middle" coordsize="248920,248920" o:gfxdata="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OXrF/XZAAAACAEAAA8A&#10;AAAAAAAAAQAgAAAAIgAAAGRycy9kb3ducmV2LnhtbFBLAQIUABQAAAAIAIdO4kCEweVFTwIAAIoE&#10;AAAOAAAAAAAAAAEAIAAAACgBAABkcnMvZTJvRG9jLnhtbFBLBQYAAAAABgAGAFkBAADpBQAAAAA=&#10;" path="m32994,95187r62193,l95187,32994r58545,l153732,95187r62193,l215925,153732r-62193,l153732,215925r-58545,l95187,153732r-62193,xe" filled="f" strokecolor="#385d8a" strokeweight="2pt">
            <v:path o:connectlocs="215925,124460;124460,215925;32994,124460;124460,32994" o:connectangles="0,82,164,247"/>
          </v:shape>
        </w:pict>
      </w:r>
      <w:r>
        <w:pict>
          <v:shape id="_x0000_s1038" style="position:absolute;left:0;text-align:left;margin-left:165.2pt;margin-top:4.25pt;width:19.6pt;height:19.6pt;z-index:251677696;mso-width-relative:page;mso-height-relative:page;v-text-anchor:middle" coordsize="248920,248920" o:gfxdata="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b3eKLNkAAAAIAQAADwAA&#10;AAAAAAABACAAAAAiAAAAZHJzL2Rvd25yZXYueG1sUEsBAhQAFAAAAAgAh07iQG2+KcdOAgAAjAQA&#10;AA4AAAAAAAAAAQAgAAAAKAEAAGRycy9lMm9Eb2MueG1sUEsFBgAAAAAGAAYAWQEAAOgFAAAAAA==&#10;" path="m32994,95187r62193,l95187,32994r58545,l153732,95187r62193,l215925,153732r-62193,l153732,215925r-58545,l95187,153732r-62193,xe" filled="f" strokecolor="#385d8a" strokeweight="2pt">
            <v:path o:connectlocs="215925,124460;124460,215925;32994,124460;124460,32994" o:connectangles="0,82,164,247"/>
          </v:shape>
        </w:pict>
      </w:r>
      <w:r>
        <w:pict>
          <v:shape id="_x0000_s1037" style="position:absolute;left:0;text-align:left;margin-left:76.1pt;margin-top:4.25pt;width:19.6pt;height:19.6pt;z-index:251662336;mso-width-relative:page;mso-height-relative:page;v-text-anchor:middle" coordsize="248920,248920" o:gfxdata="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mSkK&#10;RdgAAAAIAQAADwAAAAAAAAABACAAAAAiAAAAZHJzL2Rvd25yZXYueG1sUEsBAhQAFAAAAAgAh07i&#10;QHx9E+FbAgAAlgQAAA4AAAAAAAAAAQAgAAAAJwEAAGRycy9lMm9Eb2MueG1sUEsFBgAAAAAGAAYA&#10;WQEAAPQFAAAAAA==&#10;" path="m32994,95187r62193,l95187,32994r58545,l153732,95187r62193,l215925,153732r-62193,l153732,215925r-58545,l95187,153732r-62193,xe" filled="f" strokecolor="#385d8a" strokeweight="2pt">
            <v:path o:connectlocs="215925,124460;124460,215925;32994,124460;124460,32994" o:connectangles="0,82,164,247"/>
          </v:shape>
        </w:pict>
      </w:r>
    </w:p>
    <w:p w:rsidR="007011C0" w:rsidRDefault="007011C0"/>
    <w:p w:rsidR="007011C0" w:rsidRDefault="002B0F69">
      <w:r>
        <w:pict>
          <v:shape id="_x0000_s1036" type="#_x0000_t109" style="position:absolute;margin-left:12.45pt;margin-top:12pt;width:57.6pt;height:25.65pt;z-index:251773952;v-text-anchor:middle" o:gfxdata="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Ouky/XYAAAACAEAAA8AAAAAAAAAAQAgAAAAIgAAAGRycy9kb3ducmV2LnhtbFBLAQIU&#10;ABQAAAAIAIdO4kBbbVg3ZQIAALAEAAAOAAAAAAAAAAEAIAAAACcBAABkcnMvZTJvRG9jLnhtbFBL&#10;BQYAAAAABgAGAFkBAAD+BQAAAAA=&#10;" fillcolor="#e1ffe1" strokecolor="black [3200]" strokeweight="2pt">
            <v:stroke joinstyle="round"/>
            <v:textbox>
              <w:txbxContent>
                <w:p w:rsidR="007011C0" w:rsidRDefault="00937AB7">
                  <w:pPr>
                    <w:jc w:val="center"/>
                  </w:pPr>
                  <w:proofErr w:type="spellStart"/>
                  <w:r>
                    <w:rPr>
                      <w:rFonts w:hint="eastAsia"/>
                      <w:b/>
                      <w:bCs/>
                      <w:sz w:val="24"/>
                      <w:szCs w:val="24"/>
                    </w:rPr>
                    <w:t>Junit</w:t>
                  </w:r>
                  <w:proofErr w:type="spellEnd"/>
                </w:p>
              </w:txbxContent>
            </v:textbox>
          </v:shape>
        </w:pict>
      </w:r>
    </w:p>
    <w:p w:rsidR="007011C0" w:rsidRDefault="007011C0"/>
    <w:p w:rsidR="007011C0" w:rsidRDefault="007011C0"/>
    <w:p w:rsidR="007011C0" w:rsidRDefault="00937AB7">
      <w:pPr>
        <w:pStyle w:val="3"/>
        <w:spacing w:before="156"/>
      </w:pPr>
      <w:bookmarkStart w:id="14" w:name="_Toc10929"/>
      <w:bookmarkStart w:id="15" w:name="_Toc493774657"/>
      <w:r>
        <w:rPr>
          <w:rFonts w:hint="eastAsia"/>
        </w:rPr>
        <w:lastRenderedPageBreak/>
        <w:t>IDEA</w:t>
      </w:r>
      <w:bookmarkEnd w:id="14"/>
      <w:bookmarkEnd w:id="15"/>
    </w:p>
    <w:p w:rsidR="007011C0" w:rsidRDefault="007011C0"/>
    <w:p w:rsidR="007011C0" w:rsidRDefault="00937AB7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hint="eastAsia"/>
        </w:rPr>
        <w:t xml:space="preserve">IDEA </w:t>
      </w:r>
      <w:r>
        <w:rPr>
          <w:rFonts w:hint="eastAsia"/>
        </w:rPr>
        <w:t>全称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 xml:space="preserve"> IDEA</w:t>
      </w:r>
      <w:r>
        <w:rPr>
          <w:rFonts w:hint="eastAsia"/>
        </w:rPr>
        <w:t>，是</w:t>
      </w:r>
      <w:r w:rsidR="002B0F69">
        <w:fldChar w:fldCharType="begin"/>
      </w:r>
      <w:r w:rsidR="00011B14">
        <w:instrText>HYPERLINK "http://baike.baidu.com/view/229611.htm" \t "http://baike.baidu.com/_blank"</w:instrText>
      </w:r>
      <w:r w:rsidR="002B0F69">
        <w:fldChar w:fldCharType="separate"/>
      </w:r>
      <w:r>
        <w:rPr>
          <w:rFonts w:hint="eastAsia"/>
        </w:rPr>
        <w:t>java</w:t>
      </w:r>
      <w:r>
        <w:rPr>
          <w:rFonts w:hint="eastAsia"/>
        </w:rPr>
        <w:t>语言</w:t>
      </w:r>
      <w:r w:rsidR="002B0F69">
        <w:fldChar w:fldCharType="end"/>
      </w:r>
      <w:r>
        <w:rPr>
          <w:rFonts w:hint="eastAsia"/>
        </w:rPr>
        <w:t>开发的集成环境，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在业界被公认为最好的</w:t>
      </w:r>
      <w:r>
        <w:rPr>
          <w:rFonts w:hint="eastAsia"/>
        </w:rPr>
        <w:t>java</w:t>
      </w:r>
      <w:r>
        <w:rPr>
          <w:rFonts w:hint="eastAsia"/>
        </w:rPr>
        <w:t>开发工具之一，尤其在智能代码助手、代码自动提示、重构、</w:t>
      </w:r>
      <w:r w:rsidR="002B0F69">
        <w:fldChar w:fldCharType="begin"/>
      </w:r>
      <w:r w:rsidR="00011B14">
        <w:instrText>HYPERLINK "http://baike.baidu.com/view/1507.htm" \t "http://baike.baidu.com/_blank"</w:instrText>
      </w:r>
      <w:r w:rsidR="002B0F69">
        <w:fldChar w:fldCharType="separate"/>
      </w:r>
      <w:r>
        <w:rPr>
          <w:rFonts w:hint="eastAsia"/>
        </w:rPr>
        <w:t>J2EE</w:t>
      </w:r>
      <w:r w:rsidR="002B0F69">
        <w:fldChar w:fldCharType="end"/>
      </w:r>
      <w:r>
        <w:rPr>
          <w:rFonts w:hint="eastAsia"/>
        </w:rPr>
        <w:t>支持、</w:t>
      </w:r>
      <w:r w:rsidR="002B0F69">
        <w:fldChar w:fldCharType="begin"/>
      </w:r>
      <w:r w:rsidR="00011B14">
        <w:instrText>HYPERLINK "http://baike.baidu.com/subview/42824/15924876.htm" \t "http://baike.baidu.com/_blank"</w:instrText>
      </w:r>
      <w:r w:rsidR="002B0F69">
        <w:fldChar w:fldCharType="separate"/>
      </w:r>
      <w:r>
        <w:rPr>
          <w:rFonts w:hint="eastAsia"/>
        </w:rPr>
        <w:t>Ant</w:t>
      </w:r>
      <w:r w:rsidR="002B0F69">
        <w:fldChar w:fldCharType="end"/>
      </w:r>
      <w:r>
        <w:rPr>
          <w:rFonts w:hint="eastAsia"/>
        </w:rPr>
        <w:t>、</w:t>
      </w:r>
      <w:r w:rsidR="002B0F69">
        <w:fldChar w:fldCharType="begin"/>
      </w:r>
      <w:r w:rsidR="00011B14">
        <w:instrText>HYPERLINK "http://baike.baidu.com/view/66926.htm" \t "http://baike.baidu.com/_blank"</w:instrText>
      </w:r>
      <w:r w:rsidR="002B0F69">
        <w:fldChar w:fldCharType="separate"/>
      </w:r>
      <w:r>
        <w:rPr>
          <w:rFonts w:hint="eastAsia"/>
        </w:rPr>
        <w:t>JUnit</w:t>
      </w:r>
      <w:r w:rsidR="002B0F69">
        <w:fldChar w:fldCharType="end"/>
      </w:r>
      <w:r>
        <w:rPr>
          <w:rFonts w:hint="eastAsia"/>
        </w:rPr>
        <w:t>、</w:t>
      </w:r>
      <w:r w:rsidR="002B0F69">
        <w:fldChar w:fldCharType="begin"/>
      </w:r>
      <w:r w:rsidR="00011B14">
        <w:instrText>HYPERLINK "http://baike.baidu.com/view/20982.htm" \t "http://baike.baidu.com/_blank"</w:instrText>
      </w:r>
      <w:r w:rsidR="002B0F69">
        <w:fldChar w:fldCharType="separate"/>
      </w:r>
      <w:r>
        <w:rPr>
          <w:rFonts w:hint="eastAsia"/>
        </w:rPr>
        <w:t>CVS</w:t>
      </w:r>
      <w:r w:rsidR="002B0F69">
        <w:fldChar w:fldCharType="end"/>
      </w:r>
      <w:r>
        <w:rPr>
          <w:rFonts w:hint="eastAsia"/>
        </w:rPr>
        <w:t>整合、代码审查、</w:t>
      </w:r>
      <w:r>
        <w:rPr>
          <w:rFonts w:hint="eastAsia"/>
        </w:rPr>
        <w:t xml:space="preserve"> </w:t>
      </w:r>
      <w:r>
        <w:rPr>
          <w:rFonts w:hint="eastAsia"/>
        </w:rPr>
        <w:t>创新的</w:t>
      </w:r>
      <w:hyperlink r:id="rId13" w:tgtFrame="http://baike.baidu.com/_blank" w:history="1">
        <w:r>
          <w:rPr>
            <w:rFonts w:hint="eastAsia"/>
          </w:rPr>
          <w:t>GUI</w:t>
        </w:r>
        <w:r>
          <w:rPr>
            <w:rFonts w:hint="eastAsia"/>
          </w:rPr>
          <w:t>设计</w:t>
        </w:r>
      </w:hyperlink>
      <w:r>
        <w:rPr>
          <w:rFonts w:hint="eastAsia"/>
        </w:rPr>
        <w:t>等方面的功能可以说是超常的。</w:t>
      </w:r>
    </w:p>
    <w:p w:rsidR="007011C0" w:rsidRDefault="007011C0">
      <w:pPr>
        <w:rPr>
          <w:rFonts w:ascii="宋体" w:eastAsia="宋体" w:hAnsi="宋体" w:cs="宋体"/>
          <w:sz w:val="24"/>
          <w:szCs w:val="24"/>
        </w:rPr>
      </w:pPr>
    </w:p>
    <w:tbl>
      <w:tblPr>
        <w:tblStyle w:val="aa"/>
        <w:tblW w:w="8221" w:type="dxa"/>
        <w:tblInd w:w="534" w:type="dxa"/>
        <w:tblLayout w:type="fixed"/>
        <w:tblLook w:val="04A0"/>
      </w:tblPr>
      <w:tblGrid>
        <w:gridCol w:w="1984"/>
        <w:gridCol w:w="6237"/>
      </w:tblGrid>
      <w:tr w:rsidR="007011C0">
        <w:tc>
          <w:tcPr>
            <w:tcW w:w="1984" w:type="dxa"/>
            <w:shd w:val="clear" w:color="auto" w:fill="D9D9D9" w:themeFill="background1" w:themeFillShade="D9"/>
          </w:tcPr>
          <w:p w:rsidR="007011C0" w:rsidRDefault="00937AB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软件名称</w:t>
            </w:r>
          </w:p>
        </w:tc>
        <w:tc>
          <w:tcPr>
            <w:tcW w:w="6237" w:type="dxa"/>
          </w:tcPr>
          <w:p w:rsidR="007011C0" w:rsidRDefault="00937AB7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IntelliJ</w:t>
            </w:r>
            <w:proofErr w:type="spellEnd"/>
            <w:r>
              <w:rPr>
                <w:rFonts w:hint="eastAsia"/>
              </w:rPr>
              <w:t xml:space="preserve"> IDEA</w:t>
            </w:r>
          </w:p>
        </w:tc>
      </w:tr>
      <w:tr w:rsidR="007011C0">
        <w:tc>
          <w:tcPr>
            <w:tcW w:w="1984" w:type="dxa"/>
            <w:shd w:val="clear" w:color="auto" w:fill="D9D9D9" w:themeFill="background1" w:themeFillShade="D9"/>
          </w:tcPr>
          <w:p w:rsidR="007011C0" w:rsidRDefault="00937AB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版本号</w:t>
            </w:r>
          </w:p>
        </w:tc>
        <w:tc>
          <w:tcPr>
            <w:tcW w:w="6237" w:type="dxa"/>
          </w:tcPr>
          <w:p w:rsidR="007011C0" w:rsidRDefault="00AE7A22" w:rsidP="00AE7A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  <w:r w:rsidR="00937AB7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2</w:t>
            </w:r>
            <w:r w:rsidR="00937AB7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</w:tbl>
    <w:p w:rsidR="007011C0" w:rsidRDefault="007011C0"/>
    <w:p w:rsidR="007011C0" w:rsidRDefault="00937AB7">
      <w:pPr>
        <w:pStyle w:val="3"/>
        <w:spacing w:before="156"/>
      </w:pPr>
      <w:bookmarkStart w:id="16" w:name="_Toc1050"/>
      <w:bookmarkStart w:id="17" w:name="_Toc493774658"/>
      <w:r>
        <w:rPr>
          <w:rFonts w:hint="eastAsia"/>
        </w:rPr>
        <w:t>Jdk1.7</w:t>
      </w:r>
      <w:bookmarkEnd w:id="16"/>
      <w:bookmarkEnd w:id="17"/>
    </w:p>
    <w:p w:rsidR="007011C0" w:rsidRDefault="007011C0"/>
    <w:p w:rsidR="007011C0" w:rsidRDefault="00937AB7">
      <w:pPr>
        <w:ind w:firstLine="420"/>
      </w:pPr>
      <w:r>
        <w:rPr>
          <w:rFonts w:hint="eastAsia"/>
        </w:rPr>
        <w:t>JDK</w:t>
      </w:r>
      <w:r>
        <w:rPr>
          <w:rFonts w:hint="eastAsia"/>
        </w:rPr>
        <w:t>是整个</w:t>
      </w:r>
      <w:r>
        <w:rPr>
          <w:rFonts w:hint="eastAsia"/>
        </w:rPr>
        <w:t>java</w:t>
      </w:r>
      <w:r>
        <w:rPr>
          <w:rFonts w:hint="eastAsia"/>
        </w:rPr>
        <w:t>开发的核心，它包含了</w:t>
      </w:r>
      <w:r>
        <w:rPr>
          <w:rFonts w:hint="eastAsia"/>
        </w:rPr>
        <w:t>JAVA</w:t>
      </w:r>
      <w:r>
        <w:rPr>
          <w:rFonts w:hint="eastAsia"/>
        </w:rPr>
        <w:t>的运行环境，</w:t>
      </w:r>
      <w:r>
        <w:rPr>
          <w:rFonts w:hint="eastAsia"/>
        </w:rPr>
        <w:t>JAVA</w:t>
      </w:r>
      <w:r>
        <w:rPr>
          <w:rFonts w:hint="eastAsia"/>
        </w:rPr>
        <w:t>工具和</w:t>
      </w:r>
      <w:r>
        <w:rPr>
          <w:rFonts w:hint="eastAsia"/>
        </w:rPr>
        <w:t>JAVA</w:t>
      </w:r>
      <w:r>
        <w:rPr>
          <w:rFonts w:hint="eastAsia"/>
        </w:rPr>
        <w:t>基础的类库。</w:t>
      </w:r>
    </w:p>
    <w:p w:rsidR="007011C0" w:rsidRDefault="007011C0"/>
    <w:tbl>
      <w:tblPr>
        <w:tblStyle w:val="aa"/>
        <w:tblW w:w="8221" w:type="dxa"/>
        <w:tblInd w:w="534" w:type="dxa"/>
        <w:tblLayout w:type="fixed"/>
        <w:tblLook w:val="04A0"/>
      </w:tblPr>
      <w:tblGrid>
        <w:gridCol w:w="1984"/>
        <w:gridCol w:w="6237"/>
      </w:tblGrid>
      <w:tr w:rsidR="007011C0">
        <w:tc>
          <w:tcPr>
            <w:tcW w:w="1984" w:type="dxa"/>
            <w:shd w:val="clear" w:color="auto" w:fill="D9D9D9" w:themeFill="background1" w:themeFillShade="D9"/>
          </w:tcPr>
          <w:p w:rsidR="007011C0" w:rsidRDefault="00937AB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软件名称</w:t>
            </w:r>
          </w:p>
        </w:tc>
        <w:tc>
          <w:tcPr>
            <w:tcW w:w="6237" w:type="dxa"/>
          </w:tcPr>
          <w:p w:rsidR="007011C0" w:rsidRDefault="00937AB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JDK</w:t>
            </w:r>
          </w:p>
        </w:tc>
      </w:tr>
      <w:tr w:rsidR="007011C0">
        <w:tc>
          <w:tcPr>
            <w:tcW w:w="1984" w:type="dxa"/>
            <w:shd w:val="clear" w:color="auto" w:fill="D9D9D9" w:themeFill="background1" w:themeFillShade="D9"/>
          </w:tcPr>
          <w:p w:rsidR="007011C0" w:rsidRDefault="00937AB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版本号</w:t>
            </w:r>
          </w:p>
        </w:tc>
        <w:tc>
          <w:tcPr>
            <w:tcW w:w="6237" w:type="dxa"/>
          </w:tcPr>
          <w:p w:rsidR="007011C0" w:rsidRDefault="00937AB7">
            <w:pPr>
              <w:tabs>
                <w:tab w:val="left" w:pos="1899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1.7.0_75</w:t>
            </w:r>
            <w:r>
              <w:rPr>
                <w:rFonts w:hint="eastAsia"/>
                <w:sz w:val="18"/>
                <w:szCs w:val="18"/>
              </w:rPr>
              <w:tab/>
            </w:r>
          </w:p>
        </w:tc>
      </w:tr>
    </w:tbl>
    <w:p w:rsidR="007011C0" w:rsidRDefault="007011C0"/>
    <w:p w:rsidR="007011C0" w:rsidRDefault="00937AB7">
      <w:pPr>
        <w:pStyle w:val="3"/>
        <w:spacing w:before="156"/>
      </w:pPr>
      <w:bookmarkStart w:id="18" w:name="_Toc29198"/>
      <w:bookmarkStart w:id="19" w:name="_Toc493774659"/>
      <w:r>
        <w:rPr>
          <w:rFonts w:hint="eastAsia"/>
        </w:rPr>
        <w:t>Tomcat</w:t>
      </w:r>
      <w:bookmarkEnd w:id="18"/>
      <w:bookmarkEnd w:id="19"/>
    </w:p>
    <w:p w:rsidR="007011C0" w:rsidRDefault="00937AB7">
      <w:pPr>
        <w:ind w:firstLine="420"/>
      </w:pPr>
      <w:r>
        <w:rPr>
          <w:rFonts w:hint="eastAsia"/>
        </w:rPr>
        <w:t xml:space="preserve">Tomcat </w:t>
      </w:r>
      <w:r>
        <w:rPr>
          <w:rFonts w:hint="eastAsia"/>
        </w:rPr>
        <w:t>服务器是一个免费的开放源代码的</w:t>
      </w:r>
      <w:r>
        <w:rPr>
          <w:rFonts w:hint="eastAsia"/>
        </w:rPr>
        <w:t xml:space="preserve">Web </w:t>
      </w:r>
      <w:r>
        <w:rPr>
          <w:rFonts w:hint="eastAsia"/>
        </w:rPr>
        <w:t>应用服务器。</w:t>
      </w:r>
    </w:p>
    <w:p w:rsidR="007011C0" w:rsidRDefault="007011C0"/>
    <w:tbl>
      <w:tblPr>
        <w:tblStyle w:val="aa"/>
        <w:tblW w:w="8221" w:type="dxa"/>
        <w:tblInd w:w="534" w:type="dxa"/>
        <w:tblLayout w:type="fixed"/>
        <w:tblLook w:val="04A0"/>
      </w:tblPr>
      <w:tblGrid>
        <w:gridCol w:w="1984"/>
        <w:gridCol w:w="6237"/>
      </w:tblGrid>
      <w:tr w:rsidR="007011C0">
        <w:tc>
          <w:tcPr>
            <w:tcW w:w="1984" w:type="dxa"/>
            <w:shd w:val="clear" w:color="auto" w:fill="D9D9D9" w:themeFill="background1" w:themeFillShade="D9"/>
          </w:tcPr>
          <w:p w:rsidR="007011C0" w:rsidRDefault="00937AB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软件名称</w:t>
            </w:r>
          </w:p>
        </w:tc>
        <w:tc>
          <w:tcPr>
            <w:tcW w:w="6237" w:type="dxa"/>
          </w:tcPr>
          <w:p w:rsidR="007011C0" w:rsidRDefault="00937AB7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Tomcat</w:t>
            </w:r>
          </w:p>
        </w:tc>
      </w:tr>
      <w:tr w:rsidR="007011C0">
        <w:tc>
          <w:tcPr>
            <w:tcW w:w="1984" w:type="dxa"/>
            <w:shd w:val="clear" w:color="auto" w:fill="D9D9D9" w:themeFill="background1" w:themeFillShade="D9"/>
          </w:tcPr>
          <w:p w:rsidR="007011C0" w:rsidRDefault="00937AB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版本号</w:t>
            </w:r>
          </w:p>
        </w:tc>
        <w:tc>
          <w:tcPr>
            <w:tcW w:w="6237" w:type="dxa"/>
          </w:tcPr>
          <w:p w:rsidR="007011C0" w:rsidRDefault="00937AB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7.0.55</w:t>
            </w:r>
          </w:p>
        </w:tc>
      </w:tr>
    </w:tbl>
    <w:p w:rsidR="007011C0" w:rsidRDefault="007011C0"/>
    <w:p w:rsidR="007011C0" w:rsidRDefault="00937AB7">
      <w:pPr>
        <w:pStyle w:val="3"/>
        <w:spacing w:before="156"/>
      </w:pPr>
      <w:bookmarkStart w:id="20" w:name="_Toc29782"/>
      <w:bookmarkStart w:id="21" w:name="_Toc493774660"/>
      <w:r>
        <w:rPr>
          <w:rFonts w:hint="eastAsia"/>
        </w:rPr>
        <w:t>Maven</w:t>
      </w:r>
      <w:bookmarkEnd w:id="20"/>
      <w:bookmarkEnd w:id="21"/>
    </w:p>
    <w:p w:rsidR="007011C0" w:rsidRDefault="002B0F69">
      <w:pPr>
        <w:ind w:firstLine="420"/>
      </w:pPr>
      <w:hyperlink r:id="rId14" w:tgtFrame="http://baike.baidu.com/view/_blank" w:history="1">
        <w:r w:rsidR="00937AB7">
          <w:rPr>
            <w:rFonts w:hint="eastAsia"/>
          </w:rPr>
          <w:t>Maven</w:t>
        </w:r>
      </w:hyperlink>
      <w:r w:rsidR="00937AB7">
        <w:rPr>
          <w:rFonts w:hint="eastAsia"/>
        </w:rPr>
        <w:t>项目对象模型</w:t>
      </w:r>
      <w:r w:rsidR="00937AB7">
        <w:rPr>
          <w:rFonts w:hint="eastAsia"/>
        </w:rPr>
        <w:t>(POM)</w:t>
      </w:r>
      <w:r w:rsidR="00937AB7">
        <w:rPr>
          <w:rFonts w:hint="eastAsia"/>
        </w:rPr>
        <w:t>，可以通过一小段描述信息来管理项目的构建，报告和文档的软件</w:t>
      </w:r>
      <w:r>
        <w:fldChar w:fldCharType="begin"/>
      </w:r>
      <w:r w:rsidR="00011B14">
        <w:instrText>HYPERLINK "http://baike.baidu.com/view/3169783.htm" \t "http://baike.baidu.com/view/_blank"</w:instrText>
      </w:r>
      <w:r>
        <w:fldChar w:fldCharType="separate"/>
      </w:r>
      <w:r w:rsidR="00937AB7">
        <w:rPr>
          <w:rFonts w:hint="eastAsia"/>
        </w:rPr>
        <w:t>项目管理工具</w:t>
      </w:r>
      <w:r>
        <w:fldChar w:fldCharType="end"/>
      </w:r>
      <w:r w:rsidR="00937AB7">
        <w:rPr>
          <w:rFonts w:hint="eastAsia"/>
        </w:rPr>
        <w:t>。</w:t>
      </w:r>
    </w:p>
    <w:p w:rsidR="007011C0" w:rsidRDefault="007011C0"/>
    <w:tbl>
      <w:tblPr>
        <w:tblStyle w:val="aa"/>
        <w:tblW w:w="8221" w:type="dxa"/>
        <w:tblInd w:w="534" w:type="dxa"/>
        <w:tblLayout w:type="fixed"/>
        <w:tblLook w:val="04A0"/>
      </w:tblPr>
      <w:tblGrid>
        <w:gridCol w:w="1984"/>
        <w:gridCol w:w="6237"/>
      </w:tblGrid>
      <w:tr w:rsidR="007011C0">
        <w:tc>
          <w:tcPr>
            <w:tcW w:w="1984" w:type="dxa"/>
            <w:shd w:val="clear" w:color="auto" w:fill="D9D9D9" w:themeFill="background1" w:themeFillShade="D9"/>
          </w:tcPr>
          <w:p w:rsidR="007011C0" w:rsidRDefault="00937AB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软件名称</w:t>
            </w:r>
          </w:p>
        </w:tc>
        <w:tc>
          <w:tcPr>
            <w:tcW w:w="6237" w:type="dxa"/>
          </w:tcPr>
          <w:p w:rsidR="007011C0" w:rsidRDefault="002B0F69">
            <w:pPr>
              <w:rPr>
                <w:sz w:val="18"/>
                <w:szCs w:val="18"/>
              </w:rPr>
            </w:pPr>
            <w:hyperlink r:id="rId15" w:tgtFrame="http://baike.baidu.com/view/_blank" w:history="1">
              <w:r w:rsidR="00937AB7">
                <w:rPr>
                  <w:rFonts w:hint="eastAsia"/>
                </w:rPr>
                <w:t>Maven</w:t>
              </w:r>
            </w:hyperlink>
          </w:p>
        </w:tc>
      </w:tr>
      <w:tr w:rsidR="007011C0">
        <w:tc>
          <w:tcPr>
            <w:tcW w:w="1984" w:type="dxa"/>
            <w:shd w:val="clear" w:color="auto" w:fill="D9D9D9" w:themeFill="background1" w:themeFillShade="D9"/>
          </w:tcPr>
          <w:p w:rsidR="007011C0" w:rsidRDefault="00937AB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版本号</w:t>
            </w:r>
          </w:p>
        </w:tc>
        <w:tc>
          <w:tcPr>
            <w:tcW w:w="6237" w:type="dxa"/>
          </w:tcPr>
          <w:p w:rsidR="007011C0" w:rsidRDefault="00937AB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3.2.1</w:t>
            </w:r>
          </w:p>
        </w:tc>
      </w:tr>
    </w:tbl>
    <w:p w:rsidR="007011C0" w:rsidRDefault="007011C0"/>
    <w:p w:rsidR="007011C0" w:rsidRDefault="00BC3B3D">
      <w:pPr>
        <w:pStyle w:val="3"/>
        <w:spacing w:before="156"/>
      </w:pPr>
      <w:bookmarkStart w:id="22" w:name="_Toc493774661"/>
      <w:proofErr w:type="spellStart"/>
      <w:r>
        <w:rPr>
          <w:rFonts w:hint="eastAsia"/>
        </w:rPr>
        <w:t>Git</w:t>
      </w:r>
      <w:bookmarkEnd w:id="22"/>
      <w:proofErr w:type="spellEnd"/>
    </w:p>
    <w:p w:rsidR="007011C0" w:rsidRDefault="007011C0"/>
    <w:p w:rsidR="007011C0" w:rsidRDefault="00AE5E27">
      <w:pPr>
        <w:ind w:firstLine="420"/>
      </w:pPr>
      <w:proofErr w:type="spellStart"/>
      <w:r w:rsidRPr="00AE5E27">
        <w:t>Git</w:t>
      </w:r>
      <w:proofErr w:type="spellEnd"/>
      <w:r w:rsidRPr="00AE5E27">
        <w:t>是一个开源的分布式版本控制系统，可以有效、高速的处理从很小到非常大的项目版本管理。</w:t>
      </w:r>
    </w:p>
    <w:p w:rsidR="007011C0" w:rsidRDefault="007011C0"/>
    <w:tbl>
      <w:tblPr>
        <w:tblStyle w:val="aa"/>
        <w:tblW w:w="8221" w:type="dxa"/>
        <w:tblInd w:w="534" w:type="dxa"/>
        <w:tblLayout w:type="fixed"/>
        <w:tblLook w:val="04A0"/>
      </w:tblPr>
      <w:tblGrid>
        <w:gridCol w:w="1984"/>
        <w:gridCol w:w="6237"/>
      </w:tblGrid>
      <w:tr w:rsidR="007011C0">
        <w:tc>
          <w:tcPr>
            <w:tcW w:w="1984" w:type="dxa"/>
            <w:shd w:val="clear" w:color="auto" w:fill="D9D9D9" w:themeFill="background1" w:themeFillShade="D9"/>
          </w:tcPr>
          <w:p w:rsidR="007011C0" w:rsidRDefault="00937AB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软件名称</w:t>
            </w:r>
          </w:p>
        </w:tc>
        <w:tc>
          <w:tcPr>
            <w:tcW w:w="6237" w:type="dxa"/>
          </w:tcPr>
          <w:p w:rsidR="007011C0" w:rsidRDefault="005022A9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Git</w:t>
            </w:r>
            <w:proofErr w:type="spellEnd"/>
          </w:p>
        </w:tc>
      </w:tr>
      <w:tr w:rsidR="007011C0">
        <w:tc>
          <w:tcPr>
            <w:tcW w:w="1984" w:type="dxa"/>
            <w:shd w:val="clear" w:color="auto" w:fill="D9D9D9" w:themeFill="background1" w:themeFillShade="D9"/>
          </w:tcPr>
          <w:p w:rsidR="007011C0" w:rsidRDefault="00937AB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版本号</w:t>
            </w:r>
          </w:p>
        </w:tc>
        <w:tc>
          <w:tcPr>
            <w:tcW w:w="6237" w:type="dxa"/>
          </w:tcPr>
          <w:p w:rsidR="007011C0" w:rsidRDefault="007D3E38">
            <w:pPr>
              <w:rPr>
                <w:sz w:val="18"/>
                <w:szCs w:val="18"/>
              </w:rPr>
            </w:pPr>
            <w:r w:rsidRPr="007D3E38">
              <w:rPr>
                <w:sz w:val="18"/>
                <w:szCs w:val="18"/>
              </w:rPr>
              <w:t>2.10.1</w:t>
            </w:r>
          </w:p>
        </w:tc>
      </w:tr>
    </w:tbl>
    <w:p w:rsidR="007011C0" w:rsidRDefault="007011C0"/>
    <w:tbl>
      <w:tblPr>
        <w:tblStyle w:val="aa"/>
        <w:tblW w:w="8221" w:type="dxa"/>
        <w:tblInd w:w="534" w:type="dxa"/>
        <w:tblLayout w:type="fixed"/>
        <w:tblLook w:val="04A0"/>
      </w:tblPr>
      <w:tblGrid>
        <w:gridCol w:w="1984"/>
        <w:gridCol w:w="6237"/>
      </w:tblGrid>
      <w:tr w:rsidR="00FB7220" w:rsidTr="00E95CBF">
        <w:tc>
          <w:tcPr>
            <w:tcW w:w="1984" w:type="dxa"/>
            <w:shd w:val="clear" w:color="auto" w:fill="D9D9D9" w:themeFill="background1" w:themeFillShade="D9"/>
          </w:tcPr>
          <w:p w:rsidR="00FB7220" w:rsidRDefault="00FB7220" w:rsidP="00E95CB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软件名称</w:t>
            </w:r>
          </w:p>
        </w:tc>
        <w:tc>
          <w:tcPr>
            <w:tcW w:w="6237" w:type="dxa"/>
          </w:tcPr>
          <w:p w:rsidR="00FB7220" w:rsidRDefault="00FB7220" w:rsidP="00E95CBF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GitLab</w:t>
            </w:r>
            <w:proofErr w:type="spellEnd"/>
          </w:p>
        </w:tc>
      </w:tr>
      <w:tr w:rsidR="00FB7220" w:rsidTr="00E95CBF">
        <w:tc>
          <w:tcPr>
            <w:tcW w:w="1984" w:type="dxa"/>
            <w:shd w:val="clear" w:color="auto" w:fill="D9D9D9" w:themeFill="background1" w:themeFillShade="D9"/>
          </w:tcPr>
          <w:p w:rsidR="00FB7220" w:rsidRDefault="00FB7220" w:rsidP="00E95CB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版本号</w:t>
            </w:r>
          </w:p>
        </w:tc>
        <w:tc>
          <w:tcPr>
            <w:tcW w:w="6237" w:type="dxa"/>
          </w:tcPr>
          <w:p w:rsidR="00FB7220" w:rsidRDefault="00FB7220" w:rsidP="00E95CBF">
            <w:pPr>
              <w:rPr>
                <w:sz w:val="18"/>
                <w:szCs w:val="18"/>
              </w:rPr>
            </w:pPr>
          </w:p>
        </w:tc>
      </w:tr>
      <w:tr w:rsidR="006A62BE" w:rsidTr="00E95CBF">
        <w:tc>
          <w:tcPr>
            <w:tcW w:w="1984" w:type="dxa"/>
            <w:shd w:val="clear" w:color="auto" w:fill="D9D9D9" w:themeFill="background1" w:themeFillShade="D9"/>
          </w:tcPr>
          <w:p w:rsidR="006A62BE" w:rsidRDefault="009A61A7" w:rsidP="00E95CB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使用说明</w:t>
            </w:r>
          </w:p>
        </w:tc>
        <w:tc>
          <w:tcPr>
            <w:tcW w:w="6237" w:type="dxa"/>
          </w:tcPr>
          <w:p w:rsidR="006A62BE" w:rsidRPr="007D3E38" w:rsidRDefault="00470093" w:rsidP="00E95CBF">
            <w:pPr>
              <w:rPr>
                <w:sz w:val="18"/>
                <w:szCs w:val="18"/>
              </w:rPr>
            </w:pPr>
            <w:r w:rsidRPr="00470093">
              <w:rPr>
                <w:sz w:val="18"/>
                <w:szCs w:val="18"/>
              </w:rPr>
              <w:t>http://wiki.eloancn.com/pages/viewpage.action?pageId=550672</w:t>
            </w:r>
          </w:p>
        </w:tc>
      </w:tr>
    </w:tbl>
    <w:p w:rsidR="007011C0" w:rsidRDefault="007011C0"/>
    <w:p w:rsidR="007011C0" w:rsidRDefault="00937AB7">
      <w:pPr>
        <w:pStyle w:val="3"/>
        <w:spacing w:before="156"/>
      </w:pPr>
      <w:bookmarkStart w:id="23" w:name="_Toc14485"/>
      <w:bookmarkStart w:id="24" w:name="_Toc493774662"/>
      <w:proofErr w:type="spellStart"/>
      <w:r>
        <w:rPr>
          <w:rFonts w:hint="eastAsia"/>
        </w:rPr>
        <w:t>JUnit</w:t>
      </w:r>
      <w:bookmarkEnd w:id="23"/>
      <w:bookmarkEnd w:id="24"/>
      <w:proofErr w:type="spellEnd"/>
    </w:p>
    <w:p w:rsidR="007011C0" w:rsidRDefault="007011C0"/>
    <w:p w:rsidR="007011C0" w:rsidRDefault="00937AB7">
      <w:pPr>
        <w:ind w:firstLine="420"/>
      </w:pP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是一个</w:t>
      </w:r>
      <w:r>
        <w:rPr>
          <w:rFonts w:hint="eastAsia"/>
        </w:rPr>
        <w:t>Java</w:t>
      </w:r>
      <w:r>
        <w:rPr>
          <w:rFonts w:hint="eastAsia"/>
        </w:rPr>
        <w:t>语言的单元测试框架。多数</w:t>
      </w:r>
      <w:r>
        <w:rPr>
          <w:rFonts w:hint="eastAsia"/>
        </w:rPr>
        <w:t>Java</w:t>
      </w:r>
      <w:r>
        <w:rPr>
          <w:rFonts w:hint="eastAsia"/>
        </w:rPr>
        <w:t>的开发环境都已经集成了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作为单元测试的工具。</w:t>
      </w:r>
    </w:p>
    <w:tbl>
      <w:tblPr>
        <w:tblStyle w:val="aa"/>
        <w:tblW w:w="8221" w:type="dxa"/>
        <w:tblInd w:w="534" w:type="dxa"/>
        <w:tblLayout w:type="fixed"/>
        <w:tblLook w:val="04A0"/>
      </w:tblPr>
      <w:tblGrid>
        <w:gridCol w:w="1984"/>
        <w:gridCol w:w="6237"/>
      </w:tblGrid>
      <w:tr w:rsidR="007011C0">
        <w:tc>
          <w:tcPr>
            <w:tcW w:w="1984" w:type="dxa"/>
            <w:shd w:val="clear" w:color="auto" w:fill="D9D9D9" w:themeFill="background1" w:themeFillShade="D9"/>
          </w:tcPr>
          <w:p w:rsidR="007011C0" w:rsidRDefault="00937AB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软件名称</w:t>
            </w:r>
          </w:p>
        </w:tc>
        <w:tc>
          <w:tcPr>
            <w:tcW w:w="6237" w:type="dxa"/>
          </w:tcPr>
          <w:p w:rsidR="007011C0" w:rsidRDefault="00937AB7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JUnit</w:t>
            </w:r>
            <w:proofErr w:type="spellEnd"/>
          </w:p>
        </w:tc>
      </w:tr>
      <w:tr w:rsidR="007011C0">
        <w:tc>
          <w:tcPr>
            <w:tcW w:w="1984" w:type="dxa"/>
            <w:shd w:val="clear" w:color="auto" w:fill="D9D9D9" w:themeFill="background1" w:themeFillShade="D9"/>
          </w:tcPr>
          <w:p w:rsidR="007011C0" w:rsidRDefault="00937AB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版本号</w:t>
            </w:r>
          </w:p>
        </w:tc>
        <w:tc>
          <w:tcPr>
            <w:tcW w:w="6237" w:type="dxa"/>
          </w:tcPr>
          <w:p w:rsidR="007011C0" w:rsidRDefault="00937AB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Idea</w:t>
            </w:r>
            <w:r>
              <w:rPr>
                <w:rFonts w:hint="eastAsia"/>
                <w:sz w:val="18"/>
                <w:szCs w:val="18"/>
              </w:rPr>
              <w:t>中有内置的</w:t>
            </w:r>
            <w:proofErr w:type="spellStart"/>
            <w:r>
              <w:rPr>
                <w:rFonts w:hint="eastAsia"/>
                <w:sz w:val="18"/>
                <w:szCs w:val="18"/>
              </w:rPr>
              <w:t>junit</w:t>
            </w:r>
            <w:proofErr w:type="spellEnd"/>
            <w:r>
              <w:rPr>
                <w:rFonts w:hint="eastAsia"/>
                <w:sz w:val="18"/>
                <w:szCs w:val="18"/>
              </w:rPr>
              <w:t>非常好用</w:t>
            </w:r>
          </w:p>
        </w:tc>
      </w:tr>
      <w:tr w:rsidR="007011C0">
        <w:tc>
          <w:tcPr>
            <w:tcW w:w="1984" w:type="dxa"/>
            <w:shd w:val="clear" w:color="auto" w:fill="D9D9D9" w:themeFill="background1" w:themeFillShade="D9"/>
          </w:tcPr>
          <w:p w:rsidR="007011C0" w:rsidRDefault="00937AB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下载地址</w:t>
            </w:r>
          </w:p>
        </w:tc>
        <w:tc>
          <w:tcPr>
            <w:tcW w:w="6237" w:type="dxa"/>
          </w:tcPr>
          <w:p w:rsidR="007011C0" w:rsidRDefault="007011C0">
            <w:pPr>
              <w:rPr>
                <w:sz w:val="18"/>
                <w:szCs w:val="18"/>
              </w:rPr>
            </w:pPr>
          </w:p>
        </w:tc>
      </w:tr>
      <w:tr w:rsidR="007011C0">
        <w:tc>
          <w:tcPr>
            <w:tcW w:w="1984" w:type="dxa"/>
            <w:shd w:val="clear" w:color="auto" w:fill="D9D9D9" w:themeFill="background1" w:themeFillShade="D9"/>
          </w:tcPr>
          <w:p w:rsidR="007011C0" w:rsidRDefault="00937AB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  <w:tc>
          <w:tcPr>
            <w:tcW w:w="6237" w:type="dxa"/>
          </w:tcPr>
          <w:p w:rsidR="007011C0" w:rsidRDefault="00937AB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在开发过程中，每个方法必须要有对用的单元测试。</w:t>
            </w:r>
          </w:p>
          <w:p w:rsidR="007011C0" w:rsidRDefault="00937AB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单元测试的难易程度，直接反应了代码的好坏。代码写的越好对应的单元测试越容易编写覆盖。</w:t>
            </w:r>
          </w:p>
        </w:tc>
      </w:tr>
    </w:tbl>
    <w:p w:rsidR="007011C0" w:rsidRDefault="007011C0"/>
    <w:p w:rsidR="007011C0" w:rsidRDefault="00CA3059" w:rsidP="00E76360">
      <w:pPr>
        <w:pStyle w:val="1"/>
        <w:spacing w:before="156"/>
      </w:pPr>
      <w:bookmarkStart w:id="25" w:name="_Toc493774663"/>
      <w:r>
        <w:rPr>
          <w:rFonts w:hint="eastAsia"/>
        </w:rPr>
        <w:lastRenderedPageBreak/>
        <w:t>开发说明</w:t>
      </w:r>
      <w:bookmarkEnd w:id="25"/>
    </w:p>
    <w:p w:rsidR="004F0CF2" w:rsidRDefault="000A61C7" w:rsidP="00E76360">
      <w:pPr>
        <w:pStyle w:val="2"/>
        <w:spacing w:before="156"/>
      </w:pPr>
      <w:bookmarkStart w:id="26" w:name="_Toc493774664"/>
      <w:r>
        <w:rPr>
          <w:rFonts w:hint="eastAsia"/>
        </w:rPr>
        <w:t>视频录制流程图</w:t>
      </w:r>
      <w:bookmarkEnd w:id="26"/>
    </w:p>
    <w:p w:rsidR="00D81A78" w:rsidRDefault="00CF736D" w:rsidP="00263200">
      <w:r>
        <w:rPr>
          <w:noProof/>
        </w:rPr>
        <w:drawing>
          <wp:inline distT="0" distB="0" distL="0" distR="0">
            <wp:extent cx="6188710" cy="450551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505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588" w:rsidRDefault="00471588" w:rsidP="00263200"/>
    <w:p w:rsidR="00471588" w:rsidRDefault="003E7C31" w:rsidP="008548CE">
      <w:pPr>
        <w:pStyle w:val="2"/>
        <w:spacing w:before="156"/>
      </w:pPr>
      <w:bookmarkStart w:id="27" w:name="_Toc493774665"/>
      <w:r>
        <w:rPr>
          <w:rFonts w:hint="eastAsia"/>
        </w:rPr>
        <w:t>开发</w:t>
      </w:r>
      <w:r w:rsidR="008548CE">
        <w:t>技术</w:t>
      </w:r>
      <w:bookmarkEnd w:id="27"/>
    </w:p>
    <w:p w:rsidR="008548CE" w:rsidRDefault="00EE3C1B" w:rsidP="008548CE">
      <w:r>
        <w:t>前端采用</w:t>
      </w:r>
      <w:r>
        <w:rPr>
          <w:rFonts w:hint="eastAsia"/>
        </w:rPr>
        <w:t>：</w:t>
      </w:r>
      <w:r w:rsidR="002C17B8">
        <w:rPr>
          <w:rFonts w:hint="eastAsia"/>
        </w:rPr>
        <w:t xml:space="preserve"> </w:t>
      </w:r>
      <w:proofErr w:type="spellStart"/>
      <w:r w:rsidR="00823D13">
        <w:rPr>
          <w:rFonts w:hint="eastAsia"/>
        </w:rPr>
        <w:t>falsh</w:t>
      </w:r>
      <w:proofErr w:type="spellEnd"/>
      <w:r w:rsidR="004962EA">
        <w:rPr>
          <w:rFonts w:hint="eastAsia"/>
        </w:rPr>
        <w:t>插件</w:t>
      </w:r>
    </w:p>
    <w:p w:rsidR="009D0DF7" w:rsidRDefault="009D0DF7" w:rsidP="008548CE"/>
    <w:p w:rsidR="00D36257" w:rsidRDefault="00EE3C1B" w:rsidP="008548CE">
      <w:r>
        <w:rPr>
          <w:rFonts w:hint="eastAsia"/>
        </w:rPr>
        <w:t>后端采用：</w:t>
      </w:r>
      <w:r w:rsidR="00B61574">
        <w:rPr>
          <w:rFonts w:hint="eastAsia"/>
        </w:rPr>
        <w:t xml:space="preserve"> </w:t>
      </w:r>
      <w:r w:rsidR="009645CF">
        <w:rPr>
          <w:rFonts w:hint="eastAsia"/>
        </w:rPr>
        <w:t xml:space="preserve">Spring + </w:t>
      </w:r>
      <w:r w:rsidR="0079047F">
        <w:rPr>
          <w:rFonts w:hint="eastAsia"/>
        </w:rPr>
        <w:t>Red5</w:t>
      </w:r>
      <w:r w:rsidR="005A080A">
        <w:rPr>
          <w:rFonts w:hint="eastAsia"/>
        </w:rPr>
        <w:t xml:space="preserve"> </w:t>
      </w:r>
    </w:p>
    <w:p w:rsidR="00456928" w:rsidRDefault="005A080A" w:rsidP="00456928">
      <w:pPr>
        <w:pStyle w:val="2"/>
        <w:spacing w:before="156"/>
      </w:pPr>
      <w:bookmarkStart w:id="28" w:name="_Toc493774666"/>
      <w:r>
        <w:rPr>
          <w:rFonts w:hint="eastAsia"/>
        </w:rPr>
        <w:t>部署环境</w:t>
      </w:r>
      <w:bookmarkEnd w:id="28"/>
    </w:p>
    <w:p w:rsidR="00456928" w:rsidRDefault="000D166F" w:rsidP="00B94367">
      <w:pPr>
        <w:ind w:firstLine="360"/>
      </w:pPr>
      <w:r>
        <w:rPr>
          <w:rFonts w:hint="eastAsia"/>
        </w:rPr>
        <w:t>T</w:t>
      </w:r>
      <w:r w:rsidR="005A080A">
        <w:rPr>
          <w:rFonts w:hint="eastAsia"/>
        </w:rPr>
        <w:t>omcat</w:t>
      </w:r>
      <w:r w:rsidR="002E6435">
        <w:t xml:space="preserve"> </w:t>
      </w:r>
    </w:p>
    <w:p w:rsidR="00571CEB" w:rsidRPr="000E346B" w:rsidRDefault="00571CEB" w:rsidP="008548CE"/>
    <w:p w:rsidR="005422A7" w:rsidRDefault="00A333E4" w:rsidP="00A333E4">
      <w:pPr>
        <w:pStyle w:val="1"/>
        <w:spacing w:before="156"/>
      </w:pPr>
      <w:bookmarkStart w:id="29" w:name="_Toc493774667"/>
      <w:r w:rsidRPr="00A333E4">
        <w:rPr>
          <w:rFonts w:hint="eastAsia"/>
        </w:rPr>
        <w:lastRenderedPageBreak/>
        <w:t>功能</w:t>
      </w:r>
      <w:r w:rsidR="003F6E75" w:rsidRPr="00A333E4">
        <w:rPr>
          <w:rFonts w:hint="eastAsia"/>
        </w:rPr>
        <w:t>设计</w:t>
      </w:r>
      <w:r w:rsidR="00477C55">
        <w:rPr>
          <w:rFonts w:hint="eastAsia"/>
        </w:rPr>
        <w:t>实现</w:t>
      </w:r>
      <w:r w:rsidR="00C24F01">
        <w:rPr>
          <w:rFonts w:hint="eastAsia"/>
        </w:rPr>
        <w:t>描述</w:t>
      </w:r>
      <w:bookmarkEnd w:id="29"/>
    </w:p>
    <w:p w:rsidR="00076288" w:rsidRDefault="00711B38" w:rsidP="00F47273">
      <w:pPr>
        <w:ind w:firstLine="360"/>
      </w:pPr>
      <w:r>
        <w:rPr>
          <w:rFonts w:hint="eastAsia"/>
        </w:rPr>
        <w:t>视频服务基于</w:t>
      </w:r>
      <w:r>
        <w:rPr>
          <w:rFonts w:hint="eastAsia"/>
        </w:rPr>
        <w:t>RTMP</w:t>
      </w:r>
      <w:r>
        <w:rPr>
          <w:rFonts w:hint="eastAsia"/>
        </w:rPr>
        <w:t>协议对外提供</w:t>
      </w:r>
      <w:r w:rsidR="00F91AC5">
        <w:rPr>
          <w:rFonts w:hint="eastAsia"/>
        </w:rPr>
        <w:t>实时</w:t>
      </w:r>
      <w:r w:rsidR="00350EFE">
        <w:rPr>
          <w:rFonts w:hint="eastAsia"/>
        </w:rPr>
        <w:t>流媒体</w:t>
      </w:r>
      <w:r w:rsidR="00E322BA">
        <w:rPr>
          <w:rFonts w:hint="eastAsia"/>
        </w:rPr>
        <w:t>数据</w:t>
      </w:r>
      <w:r w:rsidR="00F91AC5">
        <w:rPr>
          <w:rFonts w:hint="eastAsia"/>
        </w:rPr>
        <w:t>传输服务</w:t>
      </w:r>
      <w:r w:rsidR="00023EF6">
        <w:rPr>
          <w:rFonts w:hint="eastAsia"/>
        </w:rPr>
        <w:t>，</w:t>
      </w:r>
      <w:r w:rsidR="00404F7E">
        <w:rPr>
          <w:rFonts w:hint="eastAsia"/>
        </w:rPr>
        <w:t>将客户端的音视频</w:t>
      </w:r>
      <w:r w:rsidR="00E110A1">
        <w:rPr>
          <w:rFonts w:hint="eastAsia"/>
        </w:rPr>
        <w:t>流实时传输到</w:t>
      </w:r>
      <w:r w:rsidR="00EC35A8">
        <w:rPr>
          <w:rFonts w:hint="eastAsia"/>
        </w:rPr>
        <w:t>服务端</w:t>
      </w:r>
      <w:r w:rsidR="007710DF">
        <w:rPr>
          <w:rFonts w:hint="eastAsia"/>
        </w:rPr>
        <w:t>进行保存。</w:t>
      </w:r>
    </w:p>
    <w:p w:rsidR="00777B41" w:rsidRDefault="00770B35" w:rsidP="00F47273">
      <w:pPr>
        <w:ind w:firstLine="360"/>
      </w:pPr>
      <w:r>
        <w:rPr>
          <w:rFonts w:hint="eastAsia"/>
        </w:rPr>
        <w:t>由于</w:t>
      </w:r>
      <w:r>
        <w:rPr>
          <w:rFonts w:hint="eastAsia"/>
        </w:rPr>
        <w:t>RTMP</w:t>
      </w:r>
      <w:r>
        <w:rPr>
          <w:rFonts w:hint="eastAsia"/>
        </w:rPr>
        <w:t>协议的特殊性，</w:t>
      </w:r>
      <w:r w:rsidR="00DE64D5">
        <w:rPr>
          <w:rFonts w:hint="eastAsia"/>
        </w:rPr>
        <w:t>无法</w:t>
      </w:r>
      <w:r w:rsidR="00D247FF">
        <w:rPr>
          <w:rFonts w:hint="eastAsia"/>
        </w:rPr>
        <w:t>对外提供统一的</w:t>
      </w:r>
      <w:r w:rsidR="002D2D57">
        <w:rPr>
          <w:rFonts w:hint="eastAsia"/>
        </w:rPr>
        <w:t>负载均衡入口</w:t>
      </w:r>
      <w:r w:rsidR="005A7CCA">
        <w:rPr>
          <w:rFonts w:hint="eastAsia"/>
        </w:rPr>
        <w:t>，且</w:t>
      </w:r>
      <w:r w:rsidR="000936D1">
        <w:rPr>
          <w:rFonts w:hint="eastAsia"/>
        </w:rPr>
        <w:t>若只提供单一</w:t>
      </w:r>
      <w:r w:rsidR="00D70A86">
        <w:rPr>
          <w:rFonts w:hint="eastAsia"/>
        </w:rPr>
        <w:t>域名服务时，</w:t>
      </w:r>
      <w:r w:rsidR="00DE0302">
        <w:rPr>
          <w:rFonts w:hint="eastAsia"/>
        </w:rPr>
        <w:t>连接数</w:t>
      </w:r>
      <w:r w:rsidR="00453BEF">
        <w:rPr>
          <w:rFonts w:hint="eastAsia"/>
        </w:rPr>
        <w:t>一多就容易出现</w:t>
      </w:r>
      <w:r w:rsidR="0065355C">
        <w:rPr>
          <w:rFonts w:hint="eastAsia"/>
        </w:rPr>
        <w:t>连接超时等网络问题</w:t>
      </w:r>
      <w:r w:rsidR="00B166C5">
        <w:rPr>
          <w:rFonts w:hint="eastAsia"/>
        </w:rPr>
        <w:t>，也</w:t>
      </w:r>
      <w:r w:rsidR="00D96B05">
        <w:rPr>
          <w:rFonts w:hint="eastAsia"/>
        </w:rPr>
        <w:t>不容易扩展。</w:t>
      </w:r>
      <w:r w:rsidR="00793D23">
        <w:rPr>
          <w:rFonts w:hint="eastAsia"/>
        </w:rPr>
        <w:t>故对</w:t>
      </w:r>
      <w:r w:rsidR="009735FC">
        <w:rPr>
          <w:rFonts w:hint="eastAsia"/>
        </w:rPr>
        <w:t>视频服务</w:t>
      </w:r>
      <w:r w:rsidR="0069177F">
        <w:rPr>
          <w:rFonts w:hint="eastAsia"/>
        </w:rPr>
        <w:t>做如下设计：</w:t>
      </w:r>
    </w:p>
    <w:p w:rsidR="0069177F" w:rsidRDefault="00343C84" w:rsidP="00BE4492">
      <w:pPr>
        <w:pStyle w:val="ab"/>
        <w:numPr>
          <w:ilvl w:val="0"/>
          <w:numId w:val="2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对外提供多域名</w:t>
      </w:r>
      <w:r w:rsidR="00C33052">
        <w:rPr>
          <w:rFonts w:ascii="微软雅黑" w:hAnsi="微软雅黑" w:hint="eastAsia"/>
        </w:rPr>
        <w:t>视频服务：video.eloancn.com、video1.eloancn.com、video2.eloancn.com</w:t>
      </w:r>
      <w:r w:rsidR="002F071B">
        <w:rPr>
          <w:rFonts w:ascii="微软雅黑" w:hAnsi="微软雅黑" w:hint="eastAsia"/>
        </w:rPr>
        <w:t>。</w:t>
      </w:r>
    </w:p>
    <w:p w:rsidR="00C33052" w:rsidRDefault="009D52E6" w:rsidP="00BE4492">
      <w:pPr>
        <w:pStyle w:val="ab"/>
        <w:numPr>
          <w:ilvl w:val="0"/>
          <w:numId w:val="2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可用视频域名由服务端进行分配</w:t>
      </w:r>
      <w:r w:rsidR="000D2F72">
        <w:rPr>
          <w:rFonts w:ascii="微软雅黑" w:hAnsi="微软雅黑" w:hint="eastAsia"/>
        </w:rPr>
        <w:t>调度</w:t>
      </w:r>
      <w:r w:rsidR="00C61FF2">
        <w:rPr>
          <w:rFonts w:ascii="微软雅黑" w:hAnsi="微软雅黑" w:hint="eastAsia"/>
        </w:rPr>
        <w:t>，避免</w:t>
      </w:r>
      <w:r w:rsidR="004B6754">
        <w:rPr>
          <w:rFonts w:ascii="微软雅黑" w:hAnsi="微软雅黑" w:hint="eastAsia"/>
        </w:rPr>
        <w:t>使用</w:t>
      </w:r>
      <w:r w:rsidR="00AA4459">
        <w:rPr>
          <w:rFonts w:ascii="微软雅黑" w:hAnsi="微软雅黑" w:hint="eastAsia"/>
        </w:rPr>
        <w:t>同一单一域名</w:t>
      </w:r>
      <w:r w:rsidR="00C117E4">
        <w:rPr>
          <w:rFonts w:ascii="微软雅黑" w:hAnsi="微软雅黑" w:hint="eastAsia"/>
        </w:rPr>
        <w:t>，且可控</w:t>
      </w:r>
      <w:r w:rsidR="002F071B">
        <w:rPr>
          <w:rFonts w:ascii="微软雅黑" w:hAnsi="微软雅黑" w:hint="eastAsia"/>
        </w:rPr>
        <w:t>。</w:t>
      </w:r>
    </w:p>
    <w:p w:rsidR="00C117E4" w:rsidRDefault="00FD2E42" w:rsidP="00BE4492">
      <w:pPr>
        <w:pStyle w:val="ab"/>
        <w:numPr>
          <w:ilvl w:val="0"/>
          <w:numId w:val="2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对于单个视频域名服务，最少设置两台后端服务</w:t>
      </w:r>
      <w:r w:rsidR="00592E25">
        <w:rPr>
          <w:rFonts w:ascii="微软雅黑" w:hAnsi="微软雅黑" w:hint="eastAsia"/>
        </w:rPr>
        <w:t>。同一视频域名</w:t>
      </w:r>
      <w:r w:rsidR="00563B66">
        <w:rPr>
          <w:rFonts w:ascii="微软雅黑" w:hAnsi="微软雅黑" w:hint="eastAsia"/>
        </w:rPr>
        <w:t>服务间</w:t>
      </w:r>
      <w:r w:rsidR="009D274D">
        <w:rPr>
          <w:rFonts w:ascii="微软雅黑" w:hAnsi="微软雅黑" w:hint="eastAsia"/>
        </w:rPr>
        <w:t>由NFS</w:t>
      </w:r>
      <w:r w:rsidR="00401125">
        <w:rPr>
          <w:rFonts w:ascii="微软雅黑" w:hAnsi="微软雅黑" w:hint="eastAsia"/>
        </w:rPr>
        <w:t>实现文件共享</w:t>
      </w:r>
      <w:r w:rsidR="002F071B">
        <w:rPr>
          <w:rFonts w:ascii="微软雅黑" w:hAnsi="微软雅黑" w:hint="eastAsia"/>
        </w:rPr>
        <w:t>。</w:t>
      </w:r>
    </w:p>
    <w:p w:rsidR="00401125" w:rsidRDefault="00F83567" w:rsidP="00BE4492">
      <w:pPr>
        <w:pStyle w:val="ab"/>
        <w:numPr>
          <w:ilvl w:val="0"/>
          <w:numId w:val="2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可用</w:t>
      </w:r>
      <w:r w:rsidR="001937A7">
        <w:rPr>
          <w:rFonts w:ascii="微软雅黑" w:hAnsi="微软雅黑" w:hint="eastAsia"/>
        </w:rPr>
        <w:t>视频域名服务存储在</w:t>
      </w:r>
      <w:proofErr w:type="spellStart"/>
      <w:r w:rsidR="001937A7">
        <w:rPr>
          <w:rFonts w:ascii="微软雅黑" w:hAnsi="微软雅黑" w:hint="eastAsia"/>
        </w:rPr>
        <w:t>redis</w:t>
      </w:r>
      <w:proofErr w:type="spellEnd"/>
      <w:r w:rsidR="00AD64A6">
        <w:rPr>
          <w:rFonts w:ascii="微软雅黑" w:hAnsi="微软雅黑" w:hint="eastAsia"/>
        </w:rPr>
        <w:t>。</w:t>
      </w:r>
      <w:r w:rsidR="00631E29">
        <w:rPr>
          <w:rFonts w:ascii="微软雅黑" w:hAnsi="微软雅黑" w:hint="eastAsia"/>
        </w:rPr>
        <w:t>由</w:t>
      </w:r>
      <w:r w:rsidR="00183588">
        <w:rPr>
          <w:rFonts w:ascii="微软雅黑" w:hAnsi="微软雅黑" w:hint="eastAsia"/>
        </w:rPr>
        <w:t>监控系统</w:t>
      </w:r>
      <w:r w:rsidR="00BA3BA7">
        <w:rPr>
          <w:rFonts w:ascii="微软雅黑" w:hAnsi="微软雅黑" w:hint="eastAsia"/>
        </w:rPr>
        <w:t>统一配置</w:t>
      </w:r>
      <w:r w:rsidR="00A31B2A">
        <w:rPr>
          <w:rFonts w:ascii="微软雅黑" w:hAnsi="微软雅黑" w:hint="eastAsia"/>
        </w:rPr>
        <w:t>、设置</w:t>
      </w:r>
      <w:r w:rsidR="002E2688">
        <w:rPr>
          <w:rFonts w:ascii="微软雅黑" w:hAnsi="微软雅黑" w:hint="eastAsia"/>
        </w:rPr>
        <w:t>可用性及</w:t>
      </w:r>
      <w:r w:rsidR="000E674F">
        <w:rPr>
          <w:rFonts w:ascii="微软雅黑" w:hAnsi="微软雅黑" w:hint="eastAsia"/>
        </w:rPr>
        <w:t>连接数等信息</w:t>
      </w:r>
      <w:r w:rsidR="002F071B">
        <w:rPr>
          <w:rFonts w:ascii="微软雅黑" w:hAnsi="微软雅黑" w:hint="eastAsia"/>
        </w:rPr>
        <w:t>。</w:t>
      </w:r>
    </w:p>
    <w:p w:rsidR="001501D9" w:rsidRDefault="00492382" w:rsidP="00BE4492">
      <w:pPr>
        <w:pStyle w:val="ab"/>
        <w:numPr>
          <w:ilvl w:val="0"/>
          <w:numId w:val="23"/>
        </w:numPr>
        <w:ind w:firstLineChars="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录制完成保存时，</w:t>
      </w:r>
      <w:r w:rsidR="004B6C67">
        <w:rPr>
          <w:rFonts w:ascii="微软雅黑" w:hAnsi="微软雅黑" w:hint="eastAsia"/>
        </w:rPr>
        <w:t>根据视频域名获取</w:t>
      </w:r>
      <w:r w:rsidR="00792A9B">
        <w:rPr>
          <w:rFonts w:ascii="微软雅黑" w:hAnsi="微软雅黑" w:hint="eastAsia"/>
        </w:rPr>
        <w:t>录制的视频文件</w:t>
      </w:r>
      <w:r w:rsidR="00E36949">
        <w:rPr>
          <w:rFonts w:ascii="微软雅黑" w:hAnsi="微软雅黑" w:hint="eastAsia"/>
        </w:rPr>
        <w:t>，并将文件保存</w:t>
      </w:r>
      <w:r w:rsidR="00163271">
        <w:rPr>
          <w:rFonts w:ascii="微软雅黑" w:hAnsi="微软雅黑" w:hint="eastAsia"/>
        </w:rPr>
        <w:t>到</w:t>
      </w:r>
      <w:proofErr w:type="spellStart"/>
      <w:r w:rsidR="00263E11">
        <w:rPr>
          <w:rFonts w:ascii="微软雅黑" w:hAnsi="微软雅黑" w:hint="eastAsia"/>
        </w:rPr>
        <w:t>FastDFS</w:t>
      </w:r>
      <w:proofErr w:type="spellEnd"/>
      <w:r w:rsidR="00263E11">
        <w:rPr>
          <w:rFonts w:ascii="微软雅黑" w:hAnsi="微软雅黑" w:hint="eastAsia"/>
        </w:rPr>
        <w:t>系统</w:t>
      </w:r>
      <w:r w:rsidR="002D3997">
        <w:rPr>
          <w:rFonts w:ascii="微软雅黑" w:hAnsi="微软雅黑" w:hint="eastAsia"/>
        </w:rPr>
        <w:t>，得到保存路径，该路径由业务系统</w:t>
      </w:r>
      <w:r w:rsidR="00B051F5">
        <w:rPr>
          <w:rFonts w:ascii="微软雅黑" w:hAnsi="微软雅黑" w:hint="eastAsia"/>
        </w:rPr>
        <w:t>保存入库，并做业务逻辑处理</w:t>
      </w:r>
      <w:r w:rsidR="008B5F84">
        <w:rPr>
          <w:rFonts w:ascii="微软雅黑" w:hAnsi="微软雅黑" w:hint="eastAsia"/>
        </w:rPr>
        <w:t>。</w:t>
      </w:r>
    </w:p>
    <w:p w:rsidR="008D6500" w:rsidRDefault="008D6500" w:rsidP="008D6500">
      <w:pPr>
        <w:pStyle w:val="ab"/>
        <w:ind w:left="780" w:firstLineChars="0" w:firstLine="0"/>
        <w:rPr>
          <w:rFonts w:ascii="微软雅黑" w:hAnsi="微软雅黑" w:hint="eastAsia"/>
        </w:rPr>
      </w:pPr>
    </w:p>
    <w:p w:rsidR="007D672E" w:rsidRDefault="00CF0C44" w:rsidP="008D6500">
      <w:pPr>
        <w:pStyle w:val="ab"/>
        <w:ind w:left="780" w:firstLineChars="0" w:firstLine="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视频插件预览:</w:t>
      </w:r>
    </w:p>
    <w:p w:rsidR="00CF0C44" w:rsidRDefault="00CF0C44" w:rsidP="008D6500">
      <w:pPr>
        <w:pStyle w:val="ab"/>
        <w:ind w:left="780" w:firstLineChars="0" w:firstLine="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ab/>
      </w:r>
      <w:r w:rsidR="006D511A">
        <w:rPr>
          <w:rFonts w:ascii="微软雅黑" w:hAnsi="微软雅黑" w:hint="eastAsia"/>
          <w:noProof/>
        </w:rPr>
        <w:drawing>
          <wp:inline distT="0" distB="0" distL="0" distR="0">
            <wp:extent cx="3283585" cy="30530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305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11A" w:rsidRPr="007D672E" w:rsidRDefault="00FF75A4" w:rsidP="008D6500">
      <w:pPr>
        <w:pStyle w:val="ab"/>
        <w:ind w:left="780" w:firstLineChars="0" w:firstLine="0"/>
        <w:rPr>
          <w:rFonts w:ascii="微软雅黑" w:hAnsi="微软雅黑"/>
        </w:rPr>
      </w:pPr>
      <w:r>
        <w:rPr>
          <w:rFonts w:ascii="微软雅黑" w:hAnsi="微软雅黑"/>
          <w:noProof/>
        </w:rPr>
        <w:lastRenderedPageBreak/>
        <w:drawing>
          <wp:inline distT="0" distB="0" distL="0" distR="0">
            <wp:extent cx="3228340" cy="304546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304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CCD" w:rsidRDefault="000A4B49" w:rsidP="00711CCD">
      <w:pPr>
        <w:pStyle w:val="1"/>
        <w:spacing w:before="156"/>
      </w:pPr>
      <w:bookmarkStart w:id="30" w:name="_Toc493774668"/>
      <w:r>
        <w:rPr>
          <w:rFonts w:hint="eastAsia"/>
        </w:rPr>
        <w:t>接入说明</w:t>
      </w:r>
      <w:bookmarkEnd w:id="30"/>
    </w:p>
    <w:p w:rsidR="00711CCD" w:rsidRDefault="00C84F26" w:rsidP="000570BC">
      <w:pPr>
        <w:pStyle w:val="ab"/>
        <w:numPr>
          <w:ilvl w:val="0"/>
          <w:numId w:val="25"/>
        </w:numPr>
        <w:ind w:firstLineChars="0"/>
      </w:pPr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>页面引入</w:t>
      </w:r>
      <w:r w:rsidR="00100786">
        <w:rPr>
          <w:rFonts w:hint="eastAsia"/>
        </w:rPr>
        <w:t>以下</w:t>
      </w:r>
      <w:proofErr w:type="spellStart"/>
      <w:r w:rsidR="00100786">
        <w:rPr>
          <w:rFonts w:hint="eastAsia"/>
        </w:rPr>
        <w:t>js</w:t>
      </w:r>
      <w:proofErr w:type="spellEnd"/>
      <w:r w:rsidR="00810BB9">
        <w:rPr>
          <w:rFonts w:hint="eastAsia"/>
        </w:rPr>
        <w:t>文件</w:t>
      </w:r>
      <w:r w:rsidR="00100786">
        <w:rPr>
          <w:rFonts w:hint="eastAsia"/>
        </w:rPr>
        <w:t>：</w:t>
      </w:r>
      <w:r w:rsidR="00100786">
        <w:rPr>
          <w:rFonts w:hint="eastAsia"/>
        </w:rPr>
        <w:t xml:space="preserve"> </w:t>
      </w:r>
      <w:r w:rsidR="00362E63" w:rsidRPr="00362E63">
        <w:t>history/</w:t>
      </w:r>
      <w:proofErr w:type="spellStart"/>
      <w:r w:rsidR="00362E63" w:rsidRPr="00362E63">
        <w:t>AC_OETags.js</w:t>
      </w:r>
      <w:proofErr w:type="spellEnd"/>
      <w:r w:rsidR="00362E63">
        <w:rPr>
          <w:rFonts w:hint="eastAsia"/>
        </w:rPr>
        <w:t xml:space="preserve"> </w:t>
      </w:r>
      <w:r w:rsidR="00362E63">
        <w:rPr>
          <w:rFonts w:hint="eastAsia"/>
        </w:rPr>
        <w:t>、</w:t>
      </w:r>
      <w:r w:rsidR="00362E63">
        <w:rPr>
          <w:rFonts w:hint="eastAsia"/>
        </w:rPr>
        <w:t xml:space="preserve"> </w:t>
      </w:r>
      <w:r w:rsidR="00362E63" w:rsidRPr="00362E63">
        <w:t>history/</w:t>
      </w:r>
      <w:proofErr w:type="spellStart"/>
      <w:r w:rsidR="00362E63" w:rsidRPr="00362E63">
        <w:t>history.js</w:t>
      </w:r>
      <w:proofErr w:type="spellEnd"/>
    </w:p>
    <w:p w:rsidR="00D504EA" w:rsidRDefault="00583784" w:rsidP="00D504EA">
      <w:pPr>
        <w:pStyle w:val="ab"/>
        <w:numPr>
          <w:ilvl w:val="0"/>
          <w:numId w:val="25"/>
        </w:numPr>
        <w:ind w:firstLineChars="0"/>
      </w:pPr>
      <w:r>
        <w:rPr>
          <w:rFonts w:hint="eastAsia"/>
        </w:rPr>
        <w:t>写入一下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脚本：</w:t>
      </w:r>
      <w:r w:rsidR="00BF7BD6">
        <w:t xml:space="preserve">    </w:t>
      </w:r>
    </w:p>
    <w:p w:rsidR="00BF7BD6" w:rsidRDefault="00BF7BD6" w:rsidP="00D504EA">
      <w:pPr>
        <w:pStyle w:val="ab"/>
        <w:ind w:left="1320" w:firstLineChars="0" w:firstLine="360"/>
      </w:pPr>
      <w:proofErr w:type="spellStart"/>
      <w:r>
        <w:t>var</w:t>
      </w:r>
      <w:proofErr w:type="spellEnd"/>
      <w:r>
        <w:t xml:space="preserve"> </w:t>
      </w:r>
      <w:proofErr w:type="spellStart"/>
      <w:r>
        <w:t>hasProductInstall</w:t>
      </w:r>
      <w:proofErr w:type="spellEnd"/>
      <w:r>
        <w:t xml:space="preserve"> = </w:t>
      </w:r>
      <w:proofErr w:type="spellStart"/>
      <w:r>
        <w:t>DetectFlashVer</w:t>
      </w:r>
      <w:proofErr w:type="spellEnd"/>
      <w:r>
        <w:t>(6, 0, 65);</w:t>
      </w:r>
    </w:p>
    <w:p w:rsidR="00BF7BD6" w:rsidRDefault="00BF7BD6" w:rsidP="00BF7BD6">
      <w:pPr>
        <w:pStyle w:val="ab"/>
        <w:ind w:left="1080"/>
      </w:pPr>
    </w:p>
    <w:p w:rsidR="00BF7BD6" w:rsidRDefault="00BF7BD6" w:rsidP="00D504EA">
      <w:pPr>
        <w:pStyle w:val="ab"/>
        <w:ind w:left="1080" w:firstLineChars="0" w:firstLine="0"/>
      </w:pPr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hasRequestedVersion</w:t>
      </w:r>
      <w:proofErr w:type="spellEnd"/>
      <w:r>
        <w:t xml:space="preserve"> = </w:t>
      </w:r>
      <w:proofErr w:type="spellStart"/>
      <w:r>
        <w:t>DetectFlashVer</w:t>
      </w:r>
      <w:proofErr w:type="spellEnd"/>
      <w:r>
        <w:t>(</w:t>
      </w:r>
      <w:proofErr w:type="spellStart"/>
      <w:r>
        <w:t>requiredMajorVersion</w:t>
      </w:r>
      <w:proofErr w:type="spellEnd"/>
      <w:r>
        <w:t xml:space="preserve">, </w:t>
      </w:r>
      <w:proofErr w:type="spellStart"/>
      <w:r>
        <w:t>requiredMinorVersion</w:t>
      </w:r>
      <w:proofErr w:type="spellEnd"/>
      <w:r>
        <w:t xml:space="preserve">, </w:t>
      </w:r>
      <w:proofErr w:type="spellStart"/>
      <w:r>
        <w:t>requiredRevision</w:t>
      </w:r>
      <w:proofErr w:type="spellEnd"/>
      <w:r>
        <w:t>);</w:t>
      </w:r>
    </w:p>
    <w:p w:rsidR="00BF7BD6" w:rsidRPr="00D504EA" w:rsidRDefault="00BF7BD6" w:rsidP="00BF7BD6">
      <w:pPr>
        <w:pStyle w:val="ab"/>
        <w:ind w:left="1080"/>
      </w:pPr>
    </w:p>
    <w:p w:rsidR="00BF7BD6" w:rsidRDefault="00BF7BD6" w:rsidP="00BF7BD6">
      <w:pPr>
        <w:pStyle w:val="ab"/>
        <w:ind w:left="1080"/>
      </w:pPr>
      <w:r>
        <w:t xml:space="preserve">    if ( </w:t>
      </w:r>
      <w:proofErr w:type="spellStart"/>
      <w:r>
        <w:t>hasProductInstall</w:t>
      </w:r>
      <w:proofErr w:type="spellEnd"/>
      <w:r>
        <w:t xml:space="preserve"> &amp;&amp; !</w:t>
      </w:r>
      <w:proofErr w:type="spellStart"/>
      <w:r>
        <w:t>hasRequestedVersion</w:t>
      </w:r>
      <w:proofErr w:type="spellEnd"/>
      <w:r>
        <w:t xml:space="preserve"> ) {</w:t>
      </w:r>
    </w:p>
    <w:p w:rsidR="00BF7BD6" w:rsidRDefault="00BF7BD6" w:rsidP="00BF7BD6">
      <w:pPr>
        <w:pStyle w:val="ab"/>
        <w:ind w:left="1080"/>
      </w:pPr>
      <w:r>
        <w:t xml:space="preserve">        // DO NOT MODIFY THE FOLLOWING FOUR LINES</w:t>
      </w:r>
    </w:p>
    <w:p w:rsidR="00BF7BD6" w:rsidRDefault="00BF7BD6" w:rsidP="00BF7BD6">
      <w:pPr>
        <w:pStyle w:val="ab"/>
        <w:ind w:left="1080"/>
      </w:pPr>
      <w:r>
        <w:t xml:space="preserve">        // Location visited after installation is complete if installation is required</w:t>
      </w:r>
    </w:p>
    <w:p w:rsidR="00BF7BD6" w:rsidRDefault="00BF7BD6" w:rsidP="00BF7BD6">
      <w:pPr>
        <w:pStyle w:val="ab"/>
        <w:ind w:left="1080"/>
      </w:pPr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MMPlayerType</w:t>
      </w:r>
      <w:proofErr w:type="spellEnd"/>
      <w:r>
        <w:t xml:space="preserve"> = (</w:t>
      </w:r>
      <w:proofErr w:type="spellStart"/>
      <w:r>
        <w:t>isIE</w:t>
      </w:r>
      <w:proofErr w:type="spellEnd"/>
      <w:r>
        <w:t xml:space="preserve"> == true) ? "ActiveX" : "</w:t>
      </w:r>
      <w:proofErr w:type="spellStart"/>
      <w:r>
        <w:t>PlugIn</w:t>
      </w:r>
      <w:proofErr w:type="spellEnd"/>
      <w:r>
        <w:t>";</w:t>
      </w:r>
    </w:p>
    <w:p w:rsidR="00BF7BD6" w:rsidRDefault="00BF7BD6" w:rsidP="00BF7BD6">
      <w:pPr>
        <w:pStyle w:val="ab"/>
        <w:ind w:left="1080"/>
      </w:pPr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MMredirectURL</w:t>
      </w:r>
      <w:proofErr w:type="spellEnd"/>
      <w:r>
        <w:t xml:space="preserve"> = </w:t>
      </w:r>
      <w:proofErr w:type="spellStart"/>
      <w:r>
        <w:t>window.location</w:t>
      </w:r>
      <w:proofErr w:type="spellEnd"/>
      <w:r>
        <w:t>;</w:t>
      </w:r>
    </w:p>
    <w:p w:rsidR="00BF7BD6" w:rsidRDefault="00BF7BD6" w:rsidP="00BF7BD6">
      <w:pPr>
        <w:pStyle w:val="ab"/>
        <w:ind w:left="1080"/>
      </w:pPr>
      <w:r>
        <w:t xml:space="preserve">        </w:t>
      </w:r>
      <w:proofErr w:type="spellStart"/>
      <w:r>
        <w:t>document.title</w:t>
      </w:r>
      <w:proofErr w:type="spellEnd"/>
      <w:r>
        <w:t xml:space="preserve"> = </w:t>
      </w:r>
      <w:proofErr w:type="spellStart"/>
      <w:r>
        <w:t>document.title.slice</w:t>
      </w:r>
      <w:proofErr w:type="spellEnd"/>
      <w:r>
        <w:t>(0, 47) + " - Flash Player Installation";</w:t>
      </w:r>
    </w:p>
    <w:p w:rsidR="00BF7BD6" w:rsidRDefault="00BF7BD6" w:rsidP="00BF7BD6">
      <w:pPr>
        <w:pStyle w:val="ab"/>
        <w:ind w:left="1080"/>
      </w:pPr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MMdoctitle</w:t>
      </w:r>
      <w:proofErr w:type="spellEnd"/>
      <w:r>
        <w:t xml:space="preserve"> = </w:t>
      </w:r>
      <w:proofErr w:type="spellStart"/>
      <w:r>
        <w:t>document.title</w:t>
      </w:r>
      <w:proofErr w:type="spellEnd"/>
      <w:r>
        <w:t>;</w:t>
      </w:r>
    </w:p>
    <w:p w:rsidR="00BF7BD6" w:rsidRDefault="00BF7BD6" w:rsidP="00BF7BD6">
      <w:pPr>
        <w:pStyle w:val="ab"/>
        <w:ind w:left="1080"/>
      </w:pPr>
    </w:p>
    <w:p w:rsidR="00BF7BD6" w:rsidRDefault="00BF7BD6" w:rsidP="00BF7BD6">
      <w:pPr>
        <w:pStyle w:val="ab"/>
        <w:ind w:left="1080"/>
      </w:pPr>
      <w:r>
        <w:t xml:space="preserve">        </w:t>
      </w:r>
      <w:proofErr w:type="spellStart"/>
      <w:r>
        <w:t>AC_FL_RunContent</w:t>
      </w:r>
      <w:proofErr w:type="spellEnd"/>
      <w:r>
        <w:t>(</w:t>
      </w:r>
    </w:p>
    <w:p w:rsidR="00BF7BD6" w:rsidRDefault="00BF7BD6" w:rsidP="00BF7BD6">
      <w:pPr>
        <w:pStyle w:val="ab"/>
        <w:ind w:left="1080"/>
      </w:pPr>
      <w:r>
        <w:t xml:space="preserve">                "</w:t>
      </w:r>
      <w:proofErr w:type="spellStart"/>
      <w:r>
        <w:t>src</w:t>
      </w:r>
      <w:proofErr w:type="spellEnd"/>
      <w:r>
        <w:t>", "</w:t>
      </w:r>
      <w:proofErr w:type="spellStart"/>
      <w:r>
        <w:t>playerProductInstall</w:t>
      </w:r>
      <w:proofErr w:type="spellEnd"/>
      <w:r>
        <w:t>",</w:t>
      </w:r>
    </w:p>
    <w:p w:rsidR="00BF7BD6" w:rsidRDefault="00BF7BD6" w:rsidP="00BF7BD6">
      <w:pPr>
        <w:pStyle w:val="ab"/>
        <w:ind w:left="1080"/>
      </w:pPr>
      <w:r>
        <w:t xml:space="preserve">                "</w:t>
      </w:r>
      <w:proofErr w:type="spellStart"/>
      <w:r>
        <w:t>FlashVars</w:t>
      </w:r>
      <w:proofErr w:type="spellEnd"/>
      <w:r>
        <w:t>", "MMredirectURL="+MMredirectURL+'&amp;MMplayerType='+MMPlayerType+'&amp;MMdoctitle='+MMdoctitle+"",</w:t>
      </w:r>
    </w:p>
    <w:p w:rsidR="00BF7BD6" w:rsidRDefault="00BF7BD6" w:rsidP="00BF7BD6">
      <w:pPr>
        <w:pStyle w:val="ab"/>
        <w:ind w:left="1080"/>
      </w:pPr>
      <w:r>
        <w:t xml:space="preserve">                "width", "340",</w:t>
      </w:r>
    </w:p>
    <w:p w:rsidR="00BF7BD6" w:rsidRDefault="00BF7BD6" w:rsidP="00BF7BD6">
      <w:pPr>
        <w:pStyle w:val="ab"/>
        <w:ind w:left="1080"/>
      </w:pPr>
      <w:r>
        <w:lastRenderedPageBreak/>
        <w:t xml:space="preserve">                "height", "320",</w:t>
      </w:r>
    </w:p>
    <w:p w:rsidR="00BF7BD6" w:rsidRDefault="00BF7BD6" w:rsidP="00BF7BD6">
      <w:pPr>
        <w:pStyle w:val="ab"/>
        <w:ind w:left="1080"/>
      </w:pPr>
      <w:r>
        <w:t xml:space="preserve">                "margin","30% 30%",</w:t>
      </w:r>
    </w:p>
    <w:p w:rsidR="00BF7BD6" w:rsidRDefault="00BF7BD6" w:rsidP="00BF7BD6">
      <w:pPr>
        <w:pStyle w:val="ab"/>
        <w:ind w:left="1080"/>
      </w:pPr>
      <w:r>
        <w:t xml:space="preserve">                "align", "middle",</w:t>
      </w:r>
    </w:p>
    <w:p w:rsidR="00BF7BD6" w:rsidRDefault="00BF7BD6" w:rsidP="00BF7BD6">
      <w:pPr>
        <w:pStyle w:val="ab"/>
        <w:ind w:left="1080"/>
      </w:pPr>
      <w:r>
        <w:t xml:space="preserve">                "id", "video",</w:t>
      </w:r>
    </w:p>
    <w:p w:rsidR="00BF7BD6" w:rsidRDefault="00BF7BD6" w:rsidP="00BF7BD6">
      <w:pPr>
        <w:pStyle w:val="ab"/>
        <w:ind w:left="1080"/>
      </w:pPr>
      <w:r>
        <w:t xml:space="preserve">                "quality", "high",</w:t>
      </w:r>
    </w:p>
    <w:p w:rsidR="00BF7BD6" w:rsidRDefault="00BF7BD6" w:rsidP="00BF7BD6">
      <w:pPr>
        <w:pStyle w:val="ab"/>
        <w:ind w:left="1080"/>
      </w:pPr>
      <w:r>
        <w:t xml:space="preserve">                "</w:t>
      </w:r>
      <w:proofErr w:type="spellStart"/>
      <w:r>
        <w:t>wmode","transparent</w:t>
      </w:r>
      <w:proofErr w:type="spellEnd"/>
      <w:r>
        <w:t>",</w:t>
      </w:r>
    </w:p>
    <w:p w:rsidR="00BF7BD6" w:rsidRDefault="00BF7BD6" w:rsidP="00BF7BD6">
      <w:pPr>
        <w:pStyle w:val="ab"/>
        <w:ind w:left="1080"/>
      </w:pPr>
      <w:r>
        <w:t xml:space="preserve">                "</w:t>
      </w:r>
      <w:proofErr w:type="spellStart"/>
      <w:r>
        <w:t>bgcolor</w:t>
      </w:r>
      <w:proofErr w:type="spellEnd"/>
      <w:r>
        <w:t>", "#869ca7",</w:t>
      </w:r>
    </w:p>
    <w:p w:rsidR="00BF7BD6" w:rsidRDefault="00BF7BD6" w:rsidP="00BF7BD6">
      <w:pPr>
        <w:pStyle w:val="ab"/>
        <w:ind w:left="1080"/>
      </w:pPr>
      <w:r>
        <w:t xml:space="preserve">                "name", "video",</w:t>
      </w:r>
    </w:p>
    <w:p w:rsidR="00BF7BD6" w:rsidRDefault="00BF7BD6" w:rsidP="00BF7BD6">
      <w:pPr>
        <w:pStyle w:val="ab"/>
        <w:ind w:left="1080"/>
      </w:pPr>
      <w:r>
        <w:t xml:space="preserve">                "</w:t>
      </w:r>
      <w:proofErr w:type="spellStart"/>
      <w:r>
        <w:t>allowScriptAccess","sameDomain</w:t>
      </w:r>
      <w:proofErr w:type="spellEnd"/>
      <w:r>
        <w:t>",</w:t>
      </w:r>
    </w:p>
    <w:p w:rsidR="00BF7BD6" w:rsidRDefault="00BF7BD6" w:rsidP="00BF7BD6">
      <w:pPr>
        <w:pStyle w:val="ab"/>
        <w:ind w:left="1080"/>
      </w:pPr>
      <w:r>
        <w:t xml:space="preserve">                "type", "application/x-shockwave-flash",</w:t>
      </w:r>
    </w:p>
    <w:p w:rsidR="00BF7BD6" w:rsidRDefault="00BF7BD6" w:rsidP="00BF7BD6">
      <w:pPr>
        <w:pStyle w:val="ab"/>
        <w:ind w:left="1080"/>
      </w:pPr>
      <w:r>
        <w:t xml:space="preserve">                "</w:t>
      </w:r>
      <w:proofErr w:type="spellStart"/>
      <w:r>
        <w:t>pluginspage</w:t>
      </w:r>
      <w:proofErr w:type="spellEnd"/>
      <w:r>
        <w:t>", "http://www.adobe.com/go/getflashplayer"</w:t>
      </w:r>
    </w:p>
    <w:p w:rsidR="00BF7BD6" w:rsidRDefault="00BF7BD6" w:rsidP="00BF7BD6">
      <w:pPr>
        <w:pStyle w:val="ab"/>
        <w:ind w:left="1080"/>
      </w:pPr>
      <w:r>
        <w:t xml:space="preserve">        );</w:t>
      </w:r>
    </w:p>
    <w:p w:rsidR="00BF7BD6" w:rsidRDefault="00BF7BD6" w:rsidP="00BF7BD6">
      <w:pPr>
        <w:pStyle w:val="ab"/>
        <w:ind w:left="1080"/>
      </w:pPr>
      <w:r>
        <w:t xml:space="preserve">    } else if (</w:t>
      </w:r>
      <w:proofErr w:type="spellStart"/>
      <w:r>
        <w:t>hasRequestedVersion</w:t>
      </w:r>
      <w:proofErr w:type="spellEnd"/>
      <w:r>
        <w:t>) {</w:t>
      </w:r>
    </w:p>
    <w:p w:rsidR="00BF7BD6" w:rsidRDefault="00BF7BD6" w:rsidP="00BF7BD6">
      <w:pPr>
        <w:pStyle w:val="ab"/>
        <w:ind w:left="1080"/>
      </w:pPr>
      <w:r>
        <w:t xml:space="preserve">        // if we've detected an acceptable version</w:t>
      </w:r>
    </w:p>
    <w:p w:rsidR="00BF7BD6" w:rsidRDefault="00BF7BD6" w:rsidP="00BF7BD6">
      <w:pPr>
        <w:pStyle w:val="ab"/>
        <w:ind w:left="1080"/>
      </w:pPr>
      <w:r>
        <w:t xml:space="preserve">        // embed the Flash Content SWF when all tests are passed</w:t>
      </w:r>
    </w:p>
    <w:p w:rsidR="00BF7BD6" w:rsidRDefault="00BF7BD6" w:rsidP="00BF7BD6">
      <w:pPr>
        <w:pStyle w:val="ab"/>
        <w:ind w:left="1080"/>
      </w:pPr>
      <w:r>
        <w:t xml:space="preserve">        </w:t>
      </w:r>
      <w:proofErr w:type="spellStart"/>
      <w:r>
        <w:t>AC_FL_RunContent</w:t>
      </w:r>
      <w:proofErr w:type="spellEnd"/>
      <w:r>
        <w:t>(</w:t>
      </w:r>
    </w:p>
    <w:p w:rsidR="00BF7BD6" w:rsidRDefault="00BF7BD6" w:rsidP="00BF7BD6">
      <w:pPr>
        <w:pStyle w:val="ab"/>
        <w:ind w:left="1080"/>
      </w:pPr>
      <w:r>
        <w:t xml:space="preserve"> </w:t>
      </w:r>
      <w:r w:rsidR="00D70F0F">
        <w:t xml:space="preserve">               "</w:t>
      </w:r>
      <w:proofErr w:type="spellStart"/>
      <w:r w:rsidR="00D70F0F">
        <w:t>src</w:t>
      </w:r>
      <w:proofErr w:type="spellEnd"/>
      <w:r w:rsidR="00D70F0F">
        <w:t>", "video</w:t>
      </w:r>
      <w:r>
        <w:t>",</w:t>
      </w:r>
    </w:p>
    <w:p w:rsidR="00BF7BD6" w:rsidRDefault="00BF7BD6" w:rsidP="00BF7BD6">
      <w:pPr>
        <w:pStyle w:val="ab"/>
        <w:ind w:left="1080"/>
      </w:pPr>
      <w:r>
        <w:t xml:space="preserve">                "</w:t>
      </w:r>
      <w:proofErr w:type="spellStart"/>
      <w:r>
        <w:t>FlashVars</w:t>
      </w:r>
      <w:proofErr w:type="spellEnd"/>
      <w:r>
        <w:t xml:space="preserve">", </w:t>
      </w:r>
      <w:r w:rsidR="001A6CA0">
        <w:t>"</w:t>
      </w:r>
      <w:r w:rsidR="00AB7B71" w:rsidRPr="00AB7B71">
        <w:t xml:space="preserve"> </w:t>
      </w:r>
      <w:r w:rsidR="00AB7B71" w:rsidRPr="00AB7B71">
        <w:rPr>
          <w:color w:val="FF0000"/>
        </w:rPr>
        <w:t xml:space="preserve">serverDomainName=http://upload2.eloancn.com&amp;serverForGetVideoDomainName=videoDoMainName.action&amp;serverForExceptVideoUrl=videoDoMainName.action&amp;serverForStopVideoUrl=videoDoMainName.action&amp;serverForSaveVideoUrl=saveVideoFile.action&amp;videoPathSaveActionUrl=/tender/submit?tid="+tid+"&amp;successCallBack=/tender/myBorrow#confirmed" </w:t>
      </w:r>
      <w:r>
        <w:t>,</w:t>
      </w:r>
    </w:p>
    <w:p w:rsidR="00BF7BD6" w:rsidRDefault="00BF7BD6" w:rsidP="00BF7BD6">
      <w:pPr>
        <w:pStyle w:val="ab"/>
        <w:ind w:left="1080"/>
      </w:pPr>
      <w:r>
        <w:t xml:space="preserve">                "width", "340",</w:t>
      </w:r>
    </w:p>
    <w:p w:rsidR="00BF7BD6" w:rsidRDefault="00BF7BD6" w:rsidP="00BF7BD6">
      <w:pPr>
        <w:pStyle w:val="ab"/>
        <w:ind w:left="1080"/>
      </w:pPr>
      <w:r>
        <w:t xml:space="preserve">                "height", "320",</w:t>
      </w:r>
    </w:p>
    <w:p w:rsidR="00BF7BD6" w:rsidRDefault="00BF7BD6" w:rsidP="00BF7BD6">
      <w:pPr>
        <w:pStyle w:val="ab"/>
        <w:ind w:left="1080"/>
      </w:pPr>
      <w:r>
        <w:t xml:space="preserve">                "align", "middle",</w:t>
      </w:r>
    </w:p>
    <w:p w:rsidR="00BF7BD6" w:rsidRDefault="00BF7BD6" w:rsidP="00BF7BD6">
      <w:pPr>
        <w:pStyle w:val="ab"/>
        <w:ind w:left="1080"/>
      </w:pPr>
      <w:r>
        <w:t xml:space="preserve">                "id", "video",</w:t>
      </w:r>
    </w:p>
    <w:p w:rsidR="00BF7BD6" w:rsidRDefault="00BF7BD6" w:rsidP="00BF7BD6">
      <w:pPr>
        <w:pStyle w:val="ab"/>
        <w:ind w:left="1080"/>
      </w:pPr>
      <w:r>
        <w:t xml:space="preserve">                "quality", "high",</w:t>
      </w:r>
    </w:p>
    <w:p w:rsidR="00BF7BD6" w:rsidRDefault="00BF7BD6" w:rsidP="00BF7BD6">
      <w:pPr>
        <w:pStyle w:val="ab"/>
        <w:ind w:left="1080"/>
      </w:pPr>
      <w:r>
        <w:t xml:space="preserve">                "</w:t>
      </w:r>
      <w:proofErr w:type="spellStart"/>
      <w:r>
        <w:t>wmode","transparent</w:t>
      </w:r>
      <w:proofErr w:type="spellEnd"/>
      <w:r>
        <w:t>",</w:t>
      </w:r>
    </w:p>
    <w:p w:rsidR="00BF7BD6" w:rsidRDefault="00BF7BD6" w:rsidP="00BF7BD6">
      <w:pPr>
        <w:pStyle w:val="ab"/>
        <w:ind w:left="1080"/>
      </w:pPr>
      <w:r>
        <w:t xml:space="preserve">                "</w:t>
      </w:r>
      <w:proofErr w:type="spellStart"/>
      <w:r>
        <w:t>bgcolor</w:t>
      </w:r>
      <w:proofErr w:type="spellEnd"/>
      <w:r>
        <w:t>", "#869ca7",</w:t>
      </w:r>
    </w:p>
    <w:p w:rsidR="00BF7BD6" w:rsidRDefault="00BF7BD6" w:rsidP="00BF7BD6">
      <w:pPr>
        <w:pStyle w:val="ab"/>
        <w:ind w:left="1080"/>
      </w:pPr>
      <w:r>
        <w:t xml:space="preserve">  </w:t>
      </w:r>
      <w:r w:rsidR="009874E1">
        <w:t xml:space="preserve">              "name", "video</w:t>
      </w:r>
      <w:r>
        <w:t>",</w:t>
      </w:r>
    </w:p>
    <w:p w:rsidR="00BF7BD6" w:rsidRDefault="00BF7BD6" w:rsidP="00BF7BD6">
      <w:pPr>
        <w:pStyle w:val="ab"/>
        <w:ind w:left="1080"/>
      </w:pPr>
      <w:r>
        <w:t xml:space="preserve">                "</w:t>
      </w:r>
      <w:proofErr w:type="spellStart"/>
      <w:r>
        <w:t>allowScriptAccess","sameDomain</w:t>
      </w:r>
      <w:proofErr w:type="spellEnd"/>
      <w:r>
        <w:t>",</w:t>
      </w:r>
    </w:p>
    <w:p w:rsidR="00BF7BD6" w:rsidRDefault="00BF7BD6" w:rsidP="00BF7BD6">
      <w:pPr>
        <w:pStyle w:val="ab"/>
        <w:ind w:left="1080"/>
      </w:pPr>
      <w:r>
        <w:t xml:space="preserve">                "type", "application/x-shockwave-flash",</w:t>
      </w:r>
    </w:p>
    <w:p w:rsidR="00BF7BD6" w:rsidRDefault="00BF7BD6" w:rsidP="00BF7BD6">
      <w:pPr>
        <w:pStyle w:val="ab"/>
        <w:ind w:left="1080"/>
      </w:pPr>
      <w:r>
        <w:t xml:space="preserve">                "</w:t>
      </w:r>
      <w:proofErr w:type="spellStart"/>
      <w:r>
        <w:t>pluginspage</w:t>
      </w:r>
      <w:proofErr w:type="spellEnd"/>
      <w:r>
        <w:t>", "http://www.adobe.com/go/getflashplayer"</w:t>
      </w:r>
    </w:p>
    <w:p w:rsidR="00BF7BD6" w:rsidRDefault="00BF7BD6" w:rsidP="00BF7BD6">
      <w:pPr>
        <w:pStyle w:val="ab"/>
        <w:ind w:left="1080"/>
      </w:pPr>
      <w:r>
        <w:t xml:space="preserve">        );</w:t>
      </w:r>
    </w:p>
    <w:p w:rsidR="00BF7BD6" w:rsidRDefault="00BF7BD6" w:rsidP="00BF7BD6">
      <w:pPr>
        <w:pStyle w:val="ab"/>
        <w:ind w:left="1080"/>
      </w:pPr>
      <w:r>
        <w:t xml:space="preserve">    } else {  // flash is too old or we can't detect the </w:t>
      </w:r>
      <w:proofErr w:type="spellStart"/>
      <w:r>
        <w:t>plugin</w:t>
      </w:r>
      <w:proofErr w:type="spellEnd"/>
    </w:p>
    <w:p w:rsidR="00BF7BD6" w:rsidRDefault="00BF7BD6" w:rsidP="00BF7BD6">
      <w:pPr>
        <w:pStyle w:val="ab"/>
        <w:ind w:left="1080"/>
      </w:pPr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alternateContent</w:t>
      </w:r>
      <w:proofErr w:type="spellEnd"/>
      <w:r>
        <w:t xml:space="preserve"> = 'Alternate HTML content should be placed here. '</w:t>
      </w:r>
    </w:p>
    <w:p w:rsidR="00BF7BD6" w:rsidRDefault="00BF7BD6" w:rsidP="00BF7BD6">
      <w:pPr>
        <w:pStyle w:val="ab"/>
        <w:ind w:left="1080"/>
      </w:pPr>
      <w:r>
        <w:t xml:space="preserve">                + 'This content requires the Adobe Flash Player. '</w:t>
      </w:r>
    </w:p>
    <w:p w:rsidR="00BF7BD6" w:rsidRDefault="00BF7BD6" w:rsidP="00BF7BD6">
      <w:pPr>
        <w:pStyle w:val="ab"/>
        <w:ind w:left="1080"/>
      </w:pPr>
      <w:r>
        <w:t xml:space="preserve">                + '&lt;a </w:t>
      </w:r>
      <w:proofErr w:type="spellStart"/>
      <w:r>
        <w:t>href</w:t>
      </w:r>
      <w:proofErr w:type="spellEnd"/>
      <w:r>
        <w:t>=http://www.adobe.com/go/getflash/&gt;Get Flash&lt;/a&gt;';</w:t>
      </w:r>
    </w:p>
    <w:p w:rsidR="00BF7BD6" w:rsidRDefault="00BF7BD6" w:rsidP="00BF7BD6">
      <w:pPr>
        <w:pStyle w:val="ab"/>
        <w:ind w:left="1080"/>
      </w:pPr>
      <w:r>
        <w:t xml:space="preserve">        </w:t>
      </w:r>
      <w:proofErr w:type="spellStart"/>
      <w:r>
        <w:t>document.write</w:t>
      </w:r>
      <w:proofErr w:type="spellEnd"/>
      <w:r>
        <w:t>(</w:t>
      </w:r>
      <w:proofErr w:type="spellStart"/>
      <w:r>
        <w:t>alternateContent</w:t>
      </w:r>
      <w:proofErr w:type="spellEnd"/>
      <w:r>
        <w:t>);  // insert non-flash content</w:t>
      </w:r>
    </w:p>
    <w:p w:rsidR="00BF7BD6" w:rsidRDefault="00BF7BD6" w:rsidP="00BF7BD6">
      <w:pPr>
        <w:pStyle w:val="ab"/>
        <w:ind w:left="1080"/>
      </w:pPr>
      <w:r>
        <w:t xml:space="preserve">    }</w:t>
      </w:r>
    </w:p>
    <w:p w:rsidR="00BF7BD6" w:rsidRDefault="00BF7BD6" w:rsidP="00BF7BD6">
      <w:pPr>
        <w:pStyle w:val="ab"/>
        <w:ind w:left="1080"/>
      </w:pPr>
      <w:r>
        <w:t xml:space="preserve">    // --&gt;</w:t>
      </w:r>
    </w:p>
    <w:p w:rsidR="00BF7BD6" w:rsidRDefault="00BF7BD6" w:rsidP="00BF7BD6">
      <w:pPr>
        <w:pStyle w:val="ab"/>
        <w:ind w:left="1080"/>
      </w:pPr>
      <w:r>
        <w:t>&lt;/script&gt;</w:t>
      </w:r>
    </w:p>
    <w:p w:rsidR="00BF7BD6" w:rsidRDefault="00BF7BD6" w:rsidP="00BF7BD6">
      <w:pPr>
        <w:pStyle w:val="ab"/>
        <w:ind w:left="1080"/>
      </w:pPr>
      <w:r>
        <w:lastRenderedPageBreak/>
        <w:t>&lt;</w:t>
      </w:r>
      <w:proofErr w:type="spellStart"/>
      <w:r>
        <w:t>noscript</w:t>
      </w:r>
      <w:proofErr w:type="spellEnd"/>
      <w:r>
        <w:t>&gt;</w:t>
      </w:r>
    </w:p>
    <w:p w:rsidR="00BF7BD6" w:rsidRDefault="00BF7BD6" w:rsidP="00BF7BD6">
      <w:pPr>
        <w:pStyle w:val="ab"/>
        <w:ind w:left="1080"/>
      </w:pPr>
      <w:r>
        <w:t xml:space="preserve">    &lt;object </w:t>
      </w:r>
      <w:proofErr w:type="spellStart"/>
      <w:r>
        <w:t>classid</w:t>
      </w:r>
      <w:proofErr w:type="spellEnd"/>
      <w:r>
        <w:t>="clsid:D27CDB6E-AE6D-11cf-96B8-444553540000"</w:t>
      </w:r>
    </w:p>
    <w:p w:rsidR="00BF7BD6" w:rsidRDefault="00BF7BD6" w:rsidP="00BF7BD6">
      <w:pPr>
        <w:pStyle w:val="ab"/>
        <w:ind w:left="1080"/>
      </w:pPr>
      <w:r>
        <w:t xml:space="preserve">            id="video" width="340" height="320"</w:t>
      </w:r>
    </w:p>
    <w:p w:rsidR="00BF7BD6" w:rsidRDefault="00BF7BD6" w:rsidP="00BF7BD6">
      <w:pPr>
        <w:pStyle w:val="ab"/>
        <w:ind w:left="1080"/>
      </w:pPr>
      <w:r>
        <w:t xml:space="preserve">            codebase="http://fpdownload.macromedia.com/get/flashplayer/current/swflash.cab"&gt;</w:t>
      </w:r>
    </w:p>
    <w:p w:rsidR="00BF7BD6" w:rsidRDefault="00BF7BD6" w:rsidP="00BF7BD6">
      <w:pPr>
        <w:pStyle w:val="ab"/>
        <w:ind w:left="1080"/>
      </w:pPr>
      <w:r>
        <w:t xml:space="preserve">        &lt;</w:t>
      </w:r>
      <w:proofErr w:type="spellStart"/>
      <w:r>
        <w:t>par</w:t>
      </w:r>
      <w:r w:rsidR="006C5B75">
        <w:t>am</w:t>
      </w:r>
      <w:proofErr w:type="spellEnd"/>
      <w:r w:rsidR="006C5B75">
        <w:t xml:space="preserve"> name="movie" value="</w:t>
      </w:r>
      <w:proofErr w:type="spellStart"/>
      <w:r w:rsidR="006C5B75" w:rsidRPr="006C5B75">
        <w:rPr>
          <w:color w:val="FF0000"/>
        </w:rPr>
        <w:t>video</w:t>
      </w:r>
      <w:r w:rsidRPr="006C5B75">
        <w:rPr>
          <w:color w:val="FF0000"/>
        </w:rPr>
        <w:t>.swf</w:t>
      </w:r>
      <w:proofErr w:type="spellEnd"/>
      <w:r>
        <w:t>" /&gt;</w:t>
      </w:r>
    </w:p>
    <w:p w:rsidR="00BF7BD6" w:rsidRDefault="00BF7BD6" w:rsidP="00BF7BD6">
      <w:pPr>
        <w:pStyle w:val="ab"/>
        <w:ind w:left="1080"/>
      </w:pPr>
      <w:r>
        <w:t xml:space="preserve">        &lt;</w:t>
      </w:r>
      <w:proofErr w:type="spellStart"/>
      <w:r>
        <w:t>param</w:t>
      </w:r>
      <w:proofErr w:type="spellEnd"/>
      <w:r>
        <w:t xml:space="preserve"> name="quality" value="high" /&gt;</w:t>
      </w:r>
    </w:p>
    <w:p w:rsidR="00BF7BD6" w:rsidRDefault="00BF7BD6" w:rsidP="00BF7BD6">
      <w:pPr>
        <w:pStyle w:val="ab"/>
        <w:ind w:left="1080"/>
      </w:pPr>
      <w:r>
        <w:t xml:space="preserve">        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bgcolor</w:t>
      </w:r>
      <w:proofErr w:type="spellEnd"/>
      <w:r>
        <w:t>" value="#869ca7" /&gt;</w:t>
      </w:r>
    </w:p>
    <w:p w:rsidR="00BF7BD6" w:rsidRDefault="00BF7BD6" w:rsidP="00BF7BD6">
      <w:pPr>
        <w:pStyle w:val="ab"/>
        <w:ind w:left="1080"/>
      </w:pPr>
      <w:r>
        <w:t xml:space="preserve">        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wmode</w:t>
      </w:r>
      <w:proofErr w:type="spellEnd"/>
      <w:r>
        <w:t xml:space="preserve">" </w:t>
      </w:r>
      <w:proofErr w:type="spellStart"/>
      <w:r>
        <w:t>vlaue</w:t>
      </w:r>
      <w:proofErr w:type="spellEnd"/>
      <w:r>
        <w:t>="transparent" /&gt;</w:t>
      </w:r>
    </w:p>
    <w:p w:rsidR="00BF7BD6" w:rsidRDefault="00BF7BD6" w:rsidP="00BF7BD6">
      <w:pPr>
        <w:pStyle w:val="ab"/>
        <w:ind w:left="1080"/>
      </w:pPr>
      <w:r>
        <w:t xml:space="preserve">        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allowScriptAccess</w:t>
      </w:r>
      <w:proofErr w:type="spellEnd"/>
      <w:r>
        <w:t>" value="</w:t>
      </w:r>
      <w:proofErr w:type="spellStart"/>
      <w:r>
        <w:t>sameDomain</w:t>
      </w:r>
      <w:proofErr w:type="spellEnd"/>
      <w:r>
        <w:t>" /&gt;</w:t>
      </w:r>
    </w:p>
    <w:p w:rsidR="00BF7BD6" w:rsidRDefault="00BF7BD6" w:rsidP="00BF7BD6">
      <w:pPr>
        <w:pStyle w:val="ab"/>
        <w:ind w:left="1080"/>
      </w:pPr>
      <w:r>
        <w:t xml:space="preserve">        &lt;embed </w:t>
      </w:r>
      <w:proofErr w:type="spellStart"/>
      <w:r>
        <w:t>src</w:t>
      </w:r>
      <w:proofErr w:type="spellEnd"/>
      <w:r>
        <w:t>="</w:t>
      </w:r>
      <w:proofErr w:type="spellStart"/>
      <w:r>
        <w:t>video.swf</w:t>
      </w:r>
      <w:proofErr w:type="spellEnd"/>
      <w:r>
        <w:t xml:space="preserve">" quality="high" </w:t>
      </w:r>
      <w:proofErr w:type="spellStart"/>
      <w:r>
        <w:t>bgcolor</w:t>
      </w:r>
      <w:proofErr w:type="spellEnd"/>
      <w:r>
        <w:t>="#869ca7"</w:t>
      </w:r>
    </w:p>
    <w:p w:rsidR="00BF7BD6" w:rsidRDefault="00BF7BD6" w:rsidP="00BF7BD6">
      <w:pPr>
        <w:pStyle w:val="ab"/>
        <w:ind w:left="1080"/>
      </w:pPr>
      <w:r>
        <w:t xml:space="preserve">               width="340" height="320" name="video" align="middle"</w:t>
      </w:r>
    </w:p>
    <w:p w:rsidR="00BF7BD6" w:rsidRDefault="00BF7BD6" w:rsidP="00BF7BD6">
      <w:pPr>
        <w:pStyle w:val="ab"/>
        <w:ind w:left="1080"/>
      </w:pPr>
      <w:r>
        <w:t xml:space="preserve">               play="true"</w:t>
      </w:r>
    </w:p>
    <w:p w:rsidR="00BF7BD6" w:rsidRDefault="00BF7BD6" w:rsidP="00BF7BD6">
      <w:pPr>
        <w:pStyle w:val="ab"/>
        <w:ind w:left="1080"/>
      </w:pPr>
      <w:r>
        <w:t xml:space="preserve">               loop="false"</w:t>
      </w:r>
    </w:p>
    <w:p w:rsidR="00BF7BD6" w:rsidRDefault="00BF7BD6" w:rsidP="00BF7BD6">
      <w:pPr>
        <w:pStyle w:val="ab"/>
        <w:ind w:left="1080"/>
      </w:pPr>
      <w:r>
        <w:t xml:space="preserve">               quality="high"</w:t>
      </w:r>
    </w:p>
    <w:p w:rsidR="00BF7BD6" w:rsidRDefault="00BF7BD6" w:rsidP="00BF7BD6">
      <w:pPr>
        <w:pStyle w:val="ab"/>
        <w:ind w:left="1080"/>
      </w:pPr>
      <w:r>
        <w:t xml:space="preserve">               </w:t>
      </w:r>
      <w:proofErr w:type="spellStart"/>
      <w:r>
        <w:t>allowScriptAccess</w:t>
      </w:r>
      <w:proofErr w:type="spellEnd"/>
      <w:r>
        <w:t>="</w:t>
      </w:r>
      <w:proofErr w:type="spellStart"/>
      <w:r>
        <w:t>sameDomain</w:t>
      </w:r>
      <w:proofErr w:type="spellEnd"/>
      <w:r>
        <w:t>"</w:t>
      </w:r>
    </w:p>
    <w:p w:rsidR="00BF7BD6" w:rsidRDefault="00BF7BD6" w:rsidP="00BF7BD6">
      <w:pPr>
        <w:pStyle w:val="ab"/>
        <w:ind w:left="1080"/>
      </w:pPr>
      <w:r>
        <w:t xml:space="preserve">               type="application/x-shockwave-flash"</w:t>
      </w:r>
    </w:p>
    <w:p w:rsidR="00BF7BD6" w:rsidRDefault="00BF7BD6" w:rsidP="00BF7BD6">
      <w:pPr>
        <w:pStyle w:val="ab"/>
        <w:ind w:left="1080"/>
      </w:pPr>
      <w:r>
        <w:t xml:space="preserve">               </w:t>
      </w:r>
      <w:proofErr w:type="spellStart"/>
      <w:r>
        <w:t>pluginspage</w:t>
      </w:r>
      <w:proofErr w:type="spellEnd"/>
      <w:r>
        <w:t>="http://www.adobe.com/go/getflashplayer"&gt;</w:t>
      </w:r>
    </w:p>
    <w:p w:rsidR="00BF7BD6" w:rsidRDefault="00BF7BD6" w:rsidP="00BF7BD6">
      <w:pPr>
        <w:pStyle w:val="ab"/>
        <w:ind w:left="1080"/>
      </w:pPr>
      <w:r>
        <w:t xml:space="preserve">        &lt;/embed&gt;</w:t>
      </w:r>
    </w:p>
    <w:p w:rsidR="00BF7BD6" w:rsidRDefault="00BF7BD6" w:rsidP="00BF7BD6">
      <w:pPr>
        <w:pStyle w:val="ab"/>
        <w:ind w:left="1080"/>
      </w:pPr>
      <w:r>
        <w:t xml:space="preserve">    &lt;/object&gt;</w:t>
      </w:r>
    </w:p>
    <w:p w:rsidR="00583784" w:rsidRDefault="00BF7BD6" w:rsidP="00BF7BD6">
      <w:pPr>
        <w:pStyle w:val="ab"/>
        <w:ind w:left="1080" w:firstLineChars="0" w:firstLine="0"/>
      </w:pPr>
      <w:r>
        <w:t>&lt;/</w:t>
      </w:r>
      <w:proofErr w:type="spellStart"/>
      <w:r>
        <w:t>noscript</w:t>
      </w:r>
      <w:proofErr w:type="spellEnd"/>
      <w:r>
        <w:t>&gt;</w:t>
      </w:r>
    </w:p>
    <w:p w:rsidR="00EB2D14" w:rsidRDefault="00EB2D14" w:rsidP="00BF7BD6">
      <w:pPr>
        <w:pStyle w:val="ab"/>
        <w:ind w:left="1080" w:firstLineChars="0" w:firstLine="0"/>
      </w:pPr>
    </w:p>
    <w:p w:rsidR="00EB2D14" w:rsidRDefault="00282D7A" w:rsidP="00613204">
      <w:pPr>
        <w:pStyle w:val="ab"/>
        <w:numPr>
          <w:ilvl w:val="0"/>
          <w:numId w:val="25"/>
        </w:numPr>
        <w:ind w:firstLineChars="0"/>
      </w:pPr>
      <w:r>
        <w:rPr>
          <w:rFonts w:hint="eastAsia"/>
        </w:rPr>
        <w:t>引入</w:t>
      </w:r>
      <w:proofErr w:type="spellStart"/>
      <w:r>
        <w:rPr>
          <w:rFonts w:hint="eastAsia"/>
        </w:rPr>
        <w:t>video.swf</w:t>
      </w:r>
      <w:proofErr w:type="spellEnd"/>
      <w:r>
        <w:rPr>
          <w:rFonts w:hint="eastAsia"/>
        </w:rPr>
        <w:t xml:space="preserve"> </w:t>
      </w:r>
      <w:r w:rsidR="0027591E">
        <w:rPr>
          <w:rFonts w:hint="eastAsia"/>
        </w:rPr>
        <w:t xml:space="preserve"> </w:t>
      </w:r>
      <w:r w:rsidR="002722A6">
        <w:rPr>
          <w:rFonts w:hint="eastAsia"/>
        </w:rPr>
        <w:t>flash</w:t>
      </w:r>
      <w:r>
        <w:rPr>
          <w:rFonts w:hint="eastAsia"/>
        </w:rPr>
        <w:t>插件</w:t>
      </w:r>
    </w:p>
    <w:p w:rsidR="00CA04B2" w:rsidRDefault="00CA04B2" w:rsidP="00CA04B2">
      <w:pPr>
        <w:pStyle w:val="ab"/>
        <w:ind w:left="1080" w:firstLineChars="0" w:firstLine="0"/>
      </w:pPr>
      <w:r>
        <w:rPr>
          <w:rFonts w:hint="eastAsia"/>
        </w:rPr>
        <w:t>注意：</w:t>
      </w:r>
      <w:r w:rsidR="00764CF3">
        <w:rPr>
          <w:rFonts w:hint="eastAsia"/>
        </w:rPr>
        <w:t>红色字体部分</w:t>
      </w:r>
    </w:p>
    <w:p w:rsidR="0012732D" w:rsidRDefault="0012732D" w:rsidP="00CA04B2">
      <w:pPr>
        <w:pStyle w:val="ab"/>
        <w:ind w:left="1080" w:firstLineChars="0" w:firstLine="0"/>
      </w:pPr>
      <w:r>
        <w:rPr>
          <w:rFonts w:hint="eastAsia"/>
        </w:rPr>
        <w:tab/>
      </w:r>
      <w:proofErr w:type="spellStart"/>
      <w:r w:rsidR="00D13D81" w:rsidRPr="00D13D81">
        <w:t>serverDomainName</w:t>
      </w:r>
      <w:proofErr w:type="spellEnd"/>
      <w:r w:rsidR="00D13D81">
        <w:rPr>
          <w:rFonts w:hint="eastAsia"/>
        </w:rPr>
        <w:t>：</w:t>
      </w:r>
      <w:r w:rsidR="002750CB">
        <w:rPr>
          <w:rFonts w:hint="eastAsia"/>
        </w:rPr>
        <w:t>视频域名获取及上传服务域名</w:t>
      </w:r>
    </w:p>
    <w:p w:rsidR="002750CB" w:rsidRDefault="004C6FB1" w:rsidP="00CA04B2">
      <w:pPr>
        <w:pStyle w:val="ab"/>
        <w:ind w:left="1080" w:firstLineChars="0" w:firstLine="0"/>
      </w:pPr>
      <w:r>
        <w:rPr>
          <w:rFonts w:hint="eastAsia"/>
        </w:rPr>
        <w:tab/>
      </w:r>
      <w:proofErr w:type="spellStart"/>
      <w:r w:rsidR="00A641F5" w:rsidRPr="00A641F5">
        <w:t>serverForGetVideoDomainName</w:t>
      </w:r>
      <w:proofErr w:type="spellEnd"/>
      <w:r w:rsidR="00A641F5">
        <w:rPr>
          <w:rFonts w:hint="eastAsia"/>
        </w:rPr>
        <w:t xml:space="preserve"> </w:t>
      </w:r>
      <w:r w:rsidR="00A641F5">
        <w:rPr>
          <w:rFonts w:hint="eastAsia"/>
        </w:rPr>
        <w:t>：</w:t>
      </w:r>
      <w:r w:rsidR="00A641F5">
        <w:rPr>
          <w:rFonts w:hint="eastAsia"/>
        </w:rPr>
        <w:t xml:space="preserve"> </w:t>
      </w:r>
      <w:r w:rsidR="00CB4D7C">
        <w:rPr>
          <w:rFonts w:hint="eastAsia"/>
        </w:rPr>
        <w:t>获取视频域名接口</w:t>
      </w:r>
    </w:p>
    <w:p w:rsidR="00874D26" w:rsidRDefault="003A40CD" w:rsidP="00CA04B2">
      <w:pPr>
        <w:pStyle w:val="ab"/>
        <w:ind w:left="1080" w:firstLineChars="0" w:firstLine="0"/>
      </w:pPr>
      <w:r>
        <w:rPr>
          <w:rFonts w:hint="eastAsia"/>
        </w:rPr>
        <w:tab/>
      </w:r>
      <w:proofErr w:type="spellStart"/>
      <w:r w:rsidR="0060734B" w:rsidRPr="0060734B">
        <w:t>serverForExceptVideoUrl</w:t>
      </w:r>
      <w:proofErr w:type="spellEnd"/>
      <w:r w:rsidR="0060734B">
        <w:rPr>
          <w:rFonts w:hint="eastAsia"/>
        </w:rPr>
        <w:t xml:space="preserve"> </w:t>
      </w:r>
      <w:r w:rsidR="0060734B">
        <w:rPr>
          <w:rFonts w:hint="eastAsia"/>
        </w:rPr>
        <w:t>：</w:t>
      </w:r>
      <w:r w:rsidR="0060734B">
        <w:rPr>
          <w:rFonts w:hint="eastAsia"/>
        </w:rPr>
        <w:t xml:space="preserve"> </w:t>
      </w:r>
      <w:r w:rsidR="00B66C04">
        <w:rPr>
          <w:rFonts w:hint="eastAsia"/>
        </w:rPr>
        <w:t>视频服务异常通知及重新获取接口</w:t>
      </w:r>
    </w:p>
    <w:p w:rsidR="00B66C04" w:rsidRDefault="00FF1058" w:rsidP="00CA04B2">
      <w:pPr>
        <w:pStyle w:val="ab"/>
        <w:ind w:left="1080" w:firstLineChars="0" w:firstLine="0"/>
      </w:pPr>
      <w:r>
        <w:rPr>
          <w:rFonts w:hint="eastAsia"/>
        </w:rPr>
        <w:tab/>
      </w:r>
      <w:proofErr w:type="spellStart"/>
      <w:r w:rsidR="00BA2C44" w:rsidRPr="00BA2C44">
        <w:t>serverForStopVideoUrl</w:t>
      </w:r>
      <w:proofErr w:type="spellEnd"/>
      <w:r w:rsidR="00BA2C44">
        <w:rPr>
          <w:rFonts w:hint="eastAsia"/>
        </w:rPr>
        <w:t xml:space="preserve"> </w:t>
      </w:r>
      <w:r w:rsidR="00A842B7">
        <w:rPr>
          <w:rFonts w:hint="eastAsia"/>
        </w:rPr>
        <w:t>：断开视频服务</w:t>
      </w:r>
      <w:r w:rsidR="00D578F8">
        <w:rPr>
          <w:rFonts w:hint="eastAsia"/>
        </w:rPr>
        <w:t>接口</w:t>
      </w:r>
    </w:p>
    <w:p w:rsidR="00D578F8" w:rsidRDefault="00EA5841" w:rsidP="00CA04B2">
      <w:pPr>
        <w:pStyle w:val="ab"/>
        <w:ind w:left="1080" w:firstLineChars="0" w:firstLine="0"/>
      </w:pPr>
      <w:r>
        <w:rPr>
          <w:rFonts w:hint="eastAsia"/>
        </w:rPr>
        <w:tab/>
      </w:r>
      <w:proofErr w:type="spellStart"/>
      <w:r w:rsidR="00E1770D" w:rsidRPr="00E1770D">
        <w:t>serverForSaveVideoUrl</w:t>
      </w:r>
      <w:proofErr w:type="spellEnd"/>
      <w:r w:rsidR="00E1770D">
        <w:rPr>
          <w:rFonts w:hint="eastAsia"/>
        </w:rPr>
        <w:t xml:space="preserve"> </w:t>
      </w:r>
      <w:r w:rsidR="00E1770D">
        <w:rPr>
          <w:rFonts w:hint="eastAsia"/>
        </w:rPr>
        <w:t>：</w:t>
      </w:r>
      <w:r w:rsidR="007506BB">
        <w:rPr>
          <w:rFonts w:hint="eastAsia"/>
        </w:rPr>
        <w:t>保存视频接口</w:t>
      </w:r>
    </w:p>
    <w:p w:rsidR="007506BB" w:rsidRDefault="00380C5F" w:rsidP="00CA04B2">
      <w:pPr>
        <w:pStyle w:val="ab"/>
        <w:ind w:left="1080" w:firstLineChars="0" w:firstLine="0"/>
      </w:pPr>
      <w:r>
        <w:rPr>
          <w:rFonts w:hint="eastAsia"/>
        </w:rPr>
        <w:tab/>
      </w:r>
      <w:proofErr w:type="spellStart"/>
      <w:r w:rsidR="000D5823" w:rsidRPr="000D5823">
        <w:t>videoPathSaveActionUrl</w:t>
      </w:r>
      <w:proofErr w:type="spellEnd"/>
      <w:r w:rsidR="000D5823">
        <w:rPr>
          <w:rFonts w:hint="eastAsia"/>
        </w:rPr>
        <w:t xml:space="preserve"> </w:t>
      </w:r>
      <w:r w:rsidR="000D5823">
        <w:rPr>
          <w:rFonts w:hint="eastAsia"/>
        </w:rPr>
        <w:t>：</w:t>
      </w:r>
      <w:r w:rsidR="000D5823">
        <w:rPr>
          <w:rFonts w:hint="eastAsia"/>
        </w:rPr>
        <w:t xml:space="preserve"> </w:t>
      </w:r>
      <w:r w:rsidR="000D5823">
        <w:rPr>
          <w:rFonts w:hint="eastAsia"/>
        </w:rPr>
        <w:t>业务端</w:t>
      </w:r>
      <w:r w:rsidR="00C22CF2">
        <w:rPr>
          <w:rFonts w:hint="eastAsia"/>
        </w:rPr>
        <w:t>保存视频文件路径接口</w:t>
      </w:r>
    </w:p>
    <w:p w:rsidR="00C22CF2" w:rsidRPr="00711CCD" w:rsidRDefault="00C22CF2" w:rsidP="00CA04B2">
      <w:pPr>
        <w:pStyle w:val="ab"/>
        <w:ind w:left="1080" w:firstLineChars="0" w:firstLine="0"/>
      </w:pPr>
      <w:r>
        <w:rPr>
          <w:rFonts w:hint="eastAsia"/>
        </w:rPr>
        <w:tab/>
      </w:r>
      <w:proofErr w:type="spellStart"/>
      <w:r w:rsidR="00BC12CE" w:rsidRPr="00BC12CE">
        <w:t>successCallBack</w:t>
      </w:r>
      <w:proofErr w:type="spellEnd"/>
      <w:r w:rsidR="00BC12CE">
        <w:rPr>
          <w:rFonts w:hint="eastAsia"/>
        </w:rPr>
        <w:t xml:space="preserve"> </w:t>
      </w:r>
      <w:r w:rsidR="00BC12CE">
        <w:rPr>
          <w:rFonts w:hint="eastAsia"/>
        </w:rPr>
        <w:t>：</w:t>
      </w:r>
      <w:r w:rsidR="00BC12CE">
        <w:rPr>
          <w:rFonts w:hint="eastAsia"/>
        </w:rPr>
        <w:t xml:space="preserve"> </w:t>
      </w:r>
      <w:r w:rsidR="00BC12CE">
        <w:rPr>
          <w:rFonts w:hint="eastAsia"/>
        </w:rPr>
        <w:t>业务操作完成后</w:t>
      </w:r>
      <w:r w:rsidR="00A8311D">
        <w:rPr>
          <w:rFonts w:hint="eastAsia"/>
        </w:rPr>
        <w:t>回调接口</w:t>
      </w:r>
    </w:p>
    <w:sectPr w:rsidR="00C22CF2" w:rsidRPr="00711CCD" w:rsidSect="007011C0">
      <w:pgSz w:w="11906" w:h="16838"/>
      <w:pgMar w:top="1440" w:right="1080" w:bottom="1440" w:left="1080" w:header="851" w:footer="709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6977" w:rsidRDefault="00DE6977" w:rsidP="007011C0">
      <w:r>
        <w:separator/>
      </w:r>
    </w:p>
  </w:endnote>
  <w:endnote w:type="continuationSeparator" w:id="0">
    <w:p w:rsidR="00DE6977" w:rsidRDefault="00DE6977" w:rsidP="007011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EEF" w:rsidRDefault="00760EEF">
    <w:pPr>
      <w:pStyle w:val="a4"/>
    </w:pP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研发中心架构组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11C0" w:rsidRDefault="00D91B74">
    <w:pPr>
      <w:pStyle w:val="a4"/>
      <w:pBdr>
        <w:top w:val="dashed" w:sz="4" w:space="5" w:color="C91523"/>
      </w:pBdr>
      <w:tabs>
        <w:tab w:val="clear" w:pos="4153"/>
        <w:tab w:val="clear" w:pos="8306"/>
        <w:tab w:val="right" w:pos="9719"/>
      </w:tabs>
      <w:rPr>
        <w:color w:val="808080" w:themeColor="background1" w:themeShade="80"/>
      </w:rPr>
    </w:pPr>
    <w:r>
      <w:rPr>
        <w:rFonts w:hint="eastAsia"/>
      </w:rPr>
      <w:t>研发中心架构组</w:t>
    </w:r>
    <w:r w:rsidR="00937AB7">
      <w:rPr>
        <w:rFonts w:hint="eastAsia"/>
        <w:color w:val="808080" w:themeColor="background1" w:themeShade="80"/>
      </w:rPr>
      <w:tab/>
    </w:r>
    <w:r w:rsidR="00937AB7">
      <w:rPr>
        <w:rFonts w:hint="eastAsia"/>
        <w:color w:val="808080" w:themeColor="background1" w:themeShade="80"/>
      </w:rPr>
      <w:t>第</w:t>
    </w:r>
    <w:r w:rsidR="002B0F69">
      <w:rPr>
        <w:b/>
        <w:color w:val="808080" w:themeColor="background1" w:themeShade="80"/>
      </w:rPr>
      <w:fldChar w:fldCharType="begin"/>
    </w:r>
    <w:r w:rsidR="00937AB7">
      <w:rPr>
        <w:b/>
        <w:color w:val="808080" w:themeColor="background1" w:themeShade="80"/>
      </w:rPr>
      <w:instrText>PAGE  \* Arabic  \* MERGEFORMAT</w:instrText>
    </w:r>
    <w:r w:rsidR="002B0F69">
      <w:rPr>
        <w:b/>
        <w:color w:val="808080" w:themeColor="background1" w:themeShade="80"/>
      </w:rPr>
      <w:fldChar w:fldCharType="separate"/>
    </w:r>
    <w:r w:rsidR="00FF75A4" w:rsidRPr="00FF75A4">
      <w:rPr>
        <w:b/>
        <w:noProof/>
        <w:color w:val="808080" w:themeColor="background1" w:themeShade="80"/>
        <w:lang w:val="zh-CN"/>
      </w:rPr>
      <w:t>10</w:t>
    </w:r>
    <w:r w:rsidR="002B0F69">
      <w:rPr>
        <w:b/>
        <w:color w:val="808080" w:themeColor="background1" w:themeShade="80"/>
      </w:rPr>
      <w:fldChar w:fldCharType="end"/>
    </w:r>
    <w:r w:rsidR="00937AB7">
      <w:rPr>
        <w:rFonts w:hint="eastAsia"/>
        <w:color w:val="808080" w:themeColor="background1" w:themeShade="80"/>
        <w:lang w:val="zh-CN"/>
      </w:rPr>
      <w:t>页</w:t>
    </w:r>
    <w:r w:rsidR="00937AB7">
      <w:rPr>
        <w:rFonts w:hint="eastAsia"/>
        <w:color w:val="808080" w:themeColor="background1" w:themeShade="80"/>
        <w:lang w:val="zh-CN"/>
      </w:rPr>
      <w:t xml:space="preserve"> </w:t>
    </w:r>
    <w:r w:rsidR="00937AB7">
      <w:rPr>
        <w:color w:val="808080" w:themeColor="background1" w:themeShade="80"/>
        <w:lang w:val="zh-CN"/>
      </w:rPr>
      <w:t>/</w:t>
    </w:r>
    <w:r w:rsidR="00937AB7">
      <w:rPr>
        <w:rFonts w:hint="eastAsia"/>
        <w:color w:val="808080" w:themeColor="background1" w:themeShade="80"/>
        <w:lang w:val="zh-CN"/>
      </w:rPr>
      <w:t xml:space="preserve"> </w:t>
    </w:r>
    <w:r w:rsidR="00937AB7">
      <w:rPr>
        <w:rFonts w:hint="eastAsia"/>
        <w:color w:val="808080" w:themeColor="background1" w:themeShade="80"/>
        <w:lang w:val="zh-CN"/>
      </w:rPr>
      <w:t>共</w:t>
    </w:r>
    <w:fldSimple w:instr="NUMPAGES  \* Arabic  \* MERGEFORMAT">
      <w:r w:rsidR="00FF75A4" w:rsidRPr="00FF75A4">
        <w:rPr>
          <w:b/>
          <w:noProof/>
          <w:color w:val="808080" w:themeColor="background1" w:themeShade="80"/>
          <w:lang w:val="zh-CN"/>
        </w:rPr>
        <w:t>10</w:t>
      </w:r>
    </w:fldSimple>
    <w:r w:rsidR="00937AB7">
      <w:rPr>
        <w:rFonts w:hint="eastAsia"/>
        <w:color w:val="808080" w:themeColor="background1" w:themeShade="80"/>
      </w:rPr>
      <w:t xml:space="preserve"> </w:t>
    </w:r>
    <w:r w:rsidR="00937AB7">
      <w:rPr>
        <w:rFonts w:hint="eastAsia"/>
        <w:color w:val="808080" w:themeColor="background1" w:themeShade="80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6977" w:rsidRDefault="00DE6977" w:rsidP="007011C0">
      <w:r>
        <w:separator/>
      </w:r>
    </w:p>
  </w:footnote>
  <w:footnote w:type="continuationSeparator" w:id="0">
    <w:p w:rsidR="00DE6977" w:rsidRDefault="00DE6977" w:rsidP="007011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11C0" w:rsidRDefault="00760EEF" w:rsidP="00760EEF">
    <w:pPr>
      <w:pStyle w:val="a5"/>
      <w:jc w:val="left"/>
    </w:pPr>
    <w:r w:rsidRPr="00760EEF">
      <w:rPr>
        <w:noProof/>
      </w:rPr>
      <w:drawing>
        <wp:inline distT="0" distB="0" distL="0" distR="0">
          <wp:extent cx="1316653" cy="381662"/>
          <wp:effectExtent l="0" t="0" r="0" b="0"/>
          <wp:docPr id="5" name="图片 1" descr="http://static7.eloancn.com/page/commons/images/logo_new.jpg?eloancnV=2016022309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static7.eloancn.com/page/commons/images/logo_new.jpg?eloancnV=20160223093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623" cy="3967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91B74">
      <w:rPr>
        <w:rFonts w:hint="eastAsia"/>
      </w:rPr>
      <w:tab/>
    </w:r>
    <w:r w:rsidR="00D91B74">
      <w:rPr>
        <w:rFonts w:hint="eastAsia"/>
      </w:rPr>
      <w:tab/>
      <w:t xml:space="preserve">                                    </w:t>
    </w:r>
    <w:r w:rsidR="00D91B74">
      <w:rPr>
        <w:rFonts w:hint="eastAsia"/>
        <w:color w:val="808080" w:themeColor="background1" w:themeShade="80"/>
      </w:rPr>
      <w:t>视频服务系统详细设计说明书</w:t>
    </w:r>
  </w:p>
  <w:p w:rsidR="007011C0" w:rsidRDefault="007011C0">
    <w:pPr>
      <w:pStyle w:val="a5"/>
      <w:pBdr>
        <w:bottom w:val="none" w:sz="0" w:space="0" w:color="auto"/>
      </w:pBdr>
      <w:jc w:val="lef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11C0" w:rsidRDefault="00937AB7">
    <w:pPr>
      <w:pStyle w:val="a5"/>
      <w:pBdr>
        <w:bottom w:val="single" w:sz="8" w:space="5" w:color="C91523"/>
      </w:pBdr>
      <w:tabs>
        <w:tab w:val="clear" w:pos="4153"/>
        <w:tab w:val="clear" w:pos="8306"/>
        <w:tab w:val="right" w:pos="9719"/>
      </w:tabs>
      <w:jc w:val="both"/>
      <w:rPr>
        <w:color w:val="808080" w:themeColor="background1" w:themeShade="80"/>
      </w:rPr>
    </w:pPr>
    <w:r>
      <w:rPr>
        <w:rFonts w:hint="eastAsia"/>
        <w:noProof/>
        <w:color w:val="808080" w:themeColor="background1" w:themeShade="80"/>
      </w:rPr>
      <w:drawing>
        <wp:inline distT="0" distB="0" distL="0" distR="0">
          <wp:extent cx="2552700" cy="742950"/>
          <wp:effectExtent l="19050" t="0" r="0" b="0"/>
          <wp:docPr id="3" name="图片 2" descr="logo_ne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logo_new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52700" cy="742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color w:val="808080" w:themeColor="background1" w:themeShade="80"/>
      </w:rPr>
      <w:tab/>
    </w:r>
    <w:r w:rsidR="00771D74">
      <w:rPr>
        <w:rFonts w:hint="eastAsia"/>
        <w:color w:val="808080" w:themeColor="background1" w:themeShade="80"/>
      </w:rPr>
      <w:t>视频</w:t>
    </w:r>
    <w:r w:rsidR="00EF7A75">
      <w:rPr>
        <w:rFonts w:hint="eastAsia"/>
        <w:color w:val="808080" w:themeColor="background1" w:themeShade="80"/>
      </w:rPr>
      <w:t>服务系统详细设计</w:t>
    </w:r>
    <w:r>
      <w:rPr>
        <w:rFonts w:hint="eastAsia"/>
        <w:color w:val="808080" w:themeColor="background1" w:themeShade="80"/>
      </w:rPr>
      <w:t>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71F88"/>
    <w:multiLevelType w:val="hybridMultilevel"/>
    <w:tmpl w:val="40D467DE"/>
    <w:lvl w:ilvl="0" w:tplc="18EC78C0">
      <w:start w:val="1"/>
      <w:numFmt w:val="decimal"/>
      <w:lvlText w:val="%1）"/>
      <w:lvlJc w:val="left"/>
      <w:pPr>
        <w:ind w:left="780" w:hanging="360"/>
      </w:pPr>
      <w:rPr>
        <w:rFonts w:asciiTheme="majorHAnsi" w:eastAsia="微软雅黑" w:hAnsiTheme="maj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33F45C3"/>
    <w:multiLevelType w:val="hybridMultilevel"/>
    <w:tmpl w:val="C4EC1286"/>
    <w:lvl w:ilvl="0" w:tplc="0BA6405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771DC4"/>
    <w:multiLevelType w:val="hybridMultilevel"/>
    <w:tmpl w:val="03867CCC"/>
    <w:lvl w:ilvl="0" w:tplc="6838C13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B0078A5"/>
    <w:multiLevelType w:val="hybridMultilevel"/>
    <w:tmpl w:val="890C08B8"/>
    <w:lvl w:ilvl="0" w:tplc="86865A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1DE35382"/>
    <w:multiLevelType w:val="hybridMultilevel"/>
    <w:tmpl w:val="BA5CF14C"/>
    <w:lvl w:ilvl="0" w:tplc="F70C16C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0575791"/>
    <w:multiLevelType w:val="hybridMultilevel"/>
    <w:tmpl w:val="15D018C4"/>
    <w:lvl w:ilvl="0" w:tplc="5122100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0604BA1"/>
    <w:multiLevelType w:val="hybridMultilevel"/>
    <w:tmpl w:val="C31E08A8"/>
    <w:lvl w:ilvl="0" w:tplc="60D2E57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27DC6930"/>
    <w:multiLevelType w:val="hybridMultilevel"/>
    <w:tmpl w:val="BD0AC0D6"/>
    <w:lvl w:ilvl="0" w:tplc="F31E71F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92225AA"/>
    <w:multiLevelType w:val="hybridMultilevel"/>
    <w:tmpl w:val="96C475D6"/>
    <w:lvl w:ilvl="0" w:tplc="AE209146">
      <w:start w:val="1"/>
      <w:numFmt w:val="decimal"/>
      <w:lvlText w:val="%1."/>
      <w:lvlJc w:val="left"/>
      <w:pPr>
        <w:ind w:left="78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9C05D0D"/>
    <w:multiLevelType w:val="hybridMultilevel"/>
    <w:tmpl w:val="BC7A1092"/>
    <w:lvl w:ilvl="0" w:tplc="D97872C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7575415"/>
    <w:multiLevelType w:val="hybridMultilevel"/>
    <w:tmpl w:val="A84622E8"/>
    <w:lvl w:ilvl="0" w:tplc="7D689042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8473262"/>
    <w:multiLevelType w:val="hybridMultilevel"/>
    <w:tmpl w:val="BC1AC5BC"/>
    <w:lvl w:ilvl="0" w:tplc="F31E71F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B834452"/>
    <w:multiLevelType w:val="hybridMultilevel"/>
    <w:tmpl w:val="FE8CF3EE"/>
    <w:lvl w:ilvl="0" w:tplc="8C90F19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CC17802"/>
    <w:multiLevelType w:val="hybridMultilevel"/>
    <w:tmpl w:val="D70C88FE"/>
    <w:lvl w:ilvl="0" w:tplc="A8A2F3F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DA93BF1"/>
    <w:multiLevelType w:val="hybridMultilevel"/>
    <w:tmpl w:val="4EAE02B2"/>
    <w:lvl w:ilvl="0" w:tplc="E63E823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DF22506"/>
    <w:multiLevelType w:val="hybridMultilevel"/>
    <w:tmpl w:val="635090FC"/>
    <w:lvl w:ilvl="0" w:tplc="6360CE0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74D1655"/>
    <w:multiLevelType w:val="hybridMultilevel"/>
    <w:tmpl w:val="EF44B3C0"/>
    <w:lvl w:ilvl="0" w:tplc="B880930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D6C69FC"/>
    <w:multiLevelType w:val="hybridMultilevel"/>
    <w:tmpl w:val="EF2AE502"/>
    <w:lvl w:ilvl="0" w:tplc="ECE260E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F1638B7"/>
    <w:multiLevelType w:val="hybridMultilevel"/>
    <w:tmpl w:val="9DC4031A"/>
    <w:lvl w:ilvl="0" w:tplc="69E25E0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16602D9"/>
    <w:multiLevelType w:val="hybridMultilevel"/>
    <w:tmpl w:val="BFD8512A"/>
    <w:lvl w:ilvl="0" w:tplc="00C8626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755437F"/>
    <w:multiLevelType w:val="multilevel"/>
    <w:tmpl w:val="9672177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Theme="majorHAnsi" w:eastAsia="微软雅黑" w:hAnsiTheme="majorHAnsi" w:cstheme="minorBidi"/>
      </w:rPr>
    </w:lvl>
    <w:lvl w:ilvl="1">
      <w:start w:val="1"/>
      <w:numFmt w:val="decimal"/>
      <w:pStyle w:val="2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5E3F704F"/>
    <w:multiLevelType w:val="hybridMultilevel"/>
    <w:tmpl w:val="B964A3CE"/>
    <w:lvl w:ilvl="0" w:tplc="5574A20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6C1D639D"/>
    <w:multiLevelType w:val="hybridMultilevel"/>
    <w:tmpl w:val="53FA171E"/>
    <w:lvl w:ilvl="0" w:tplc="842E672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9935BA2"/>
    <w:multiLevelType w:val="hybridMultilevel"/>
    <w:tmpl w:val="5B10D036"/>
    <w:lvl w:ilvl="0" w:tplc="1E7E46BE">
      <w:start w:val="1"/>
      <w:numFmt w:val="decimal"/>
      <w:lvlText w:val="%1）"/>
      <w:lvlJc w:val="left"/>
      <w:pPr>
        <w:ind w:left="780" w:hanging="360"/>
      </w:pPr>
      <w:rPr>
        <w:rFonts w:ascii="Consolas" w:hAnsi="Consolas" w:cs="Consolas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F53670C"/>
    <w:multiLevelType w:val="hybridMultilevel"/>
    <w:tmpl w:val="1B6A03AA"/>
    <w:lvl w:ilvl="0" w:tplc="00A2BA3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0"/>
  </w:num>
  <w:num w:numId="2">
    <w:abstractNumId w:val="2"/>
  </w:num>
  <w:num w:numId="3">
    <w:abstractNumId w:val="15"/>
  </w:num>
  <w:num w:numId="4">
    <w:abstractNumId w:val="7"/>
  </w:num>
  <w:num w:numId="5">
    <w:abstractNumId w:val="23"/>
  </w:num>
  <w:num w:numId="6">
    <w:abstractNumId w:val="11"/>
  </w:num>
  <w:num w:numId="7">
    <w:abstractNumId w:val="13"/>
  </w:num>
  <w:num w:numId="8">
    <w:abstractNumId w:val="24"/>
  </w:num>
  <w:num w:numId="9">
    <w:abstractNumId w:val="19"/>
  </w:num>
  <w:num w:numId="10">
    <w:abstractNumId w:val="5"/>
  </w:num>
  <w:num w:numId="11">
    <w:abstractNumId w:val="0"/>
  </w:num>
  <w:num w:numId="12">
    <w:abstractNumId w:val="22"/>
  </w:num>
  <w:num w:numId="13">
    <w:abstractNumId w:val="16"/>
  </w:num>
  <w:num w:numId="14">
    <w:abstractNumId w:val="17"/>
  </w:num>
  <w:num w:numId="15">
    <w:abstractNumId w:val="14"/>
  </w:num>
  <w:num w:numId="16">
    <w:abstractNumId w:val="1"/>
  </w:num>
  <w:num w:numId="17">
    <w:abstractNumId w:val="4"/>
  </w:num>
  <w:num w:numId="18">
    <w:abstractNumId w:val="12"/>
  </w:num>
  <w:num w:numId="19">
    <w:abstractNumId w:val="10"/>
  </w:num>
  <w:num w:numId="20">
    <w:abstractNumId w:val="6"/>
  </w:num>
  <w:num w:numId="21">
    <w:abstractNumId w:val="9"/>
  </w:num>
  <w:num w:numId="22">
    <w:abstractNumId w:val="8"/>
  </w:num>
  <w:num w:numId="23">
    <w:abstractNumId w:val="18"/>
  </w:num>
  <w:num w:numId="24">
    <w:abstractNumId w:val="21"/>
  </w:num>
  <w:num w:numId="25">
    <w:abstractNumId w:val="3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attachedTemplate r:id="rId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52226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692A7D79"/>
    <w:rsid w:val="000001BA"/>
    <w:rsid w:val="00002292"/>
    <w:rsid w:val="00004AB1"/>
    <w:rsid w:val="00004DF0"/>
    <w:rsid w:val="00007B13"/>
    <w:rsid w:val="0001025C"/>
    <w:rsid w:val="00011B14"/>
    <w:rsid w:val="000129AD"/>
    <w:rsid w:val="000146B7"/>
    <w:rsid w:val="00015634"/>
    <w:rsid w:val="00016433"/>
    <w:rsid w:val="00020235"/>
    <w:rsid w:val="000227A8"/>
    <w:rsid w:val="00023EF6"/>
    <w:rsid w:val="00026830"/>
    <w:rsid w:val="00030040"/>
    <w:rsid w:val="000303F2"/>
    <w:rsid w:val="000308F9"/>
    <w:rsid w:val="00030D88"/>
    <w:rsid w:val="00033115"/>
    <w:rsid w:val="000333F1"/>
    <w:rsid w:val="00033513"/>
    <w:rsid w:val="00033F9A"/>
    <w:rsid w:val="00036AA1"/>
    <w:rsid w:val="00042406"/>
    <w:rsid w:val="00042A74"/>
    <w:rsid w:val="00043B76"/>
    <w:rsid w:val="0004404E"/>
    <w:rsid w:val="00044FD5"/>
    <w:rsid w:val="00045E03"/>
    <w:rsid w:val="00046AE5"/>
    <w:rsid w:val="00047414"/>
    <w:rsid w:val="00052446"/>
    <w:rsid w:val="00052E53"/>
    <w:rsid w:val="00054A4D"/>
    <w:rsid w:val="00056835"/>
    <w:rsid w:val="00056BC0"/>
    <w:rsid w:val="000570BC"/>
    <w:rsid w:val="000572F9"/>
    <w:rsid w:val="00060C43"/>
    <w:rsid w:val="00061F46"/>
    <w:rsid w:val="00067D22"/>
    <w:rsid w:val="000730D7"/>
    <w:rsid w:val="000752D7"/>
    <w:rsid w:val="00075C94"/>
    <w:rsid w:val="00076288"/>
    <w:rsid w:val="00081FC1"/>
    <w:rsid w:val="00082DAB"/>
    <w:rsid w:val="00083B4F"/>
    <w:rsid w:val="000848C3"/>
    <w:rsid w:val="00085A71"/>
    <w:rsid w:val="000905A5"/>
    <w:rsid w:val="000905E9"/>
    <w:rsid w:val="00091BBC"/>
    <w:rsid w:val="0009229C"/>
    <w:rsid w:val="000936D1"/>
    <w:rsid w:val="0009637F"/>
    <w:rsid w:val="000A468A"/>
    <w:rsid w:val="000A4B49"/>
    <w:rsid w:val="000A61C7"/>
    <w:rsid w:val="000A7EA2"/>
    <w:rsid w:val="000B02F7"/>
    <w:rsid w:val="000B1054"/>
    <w:rsid w:val="000B1631"/>
    <w:rsid w:val="000B254D"/>
    <w:rsid w:val="000B497C"/>
    <w:rsid w:val="000B5665"/>
    <w:rsid w:val="000B6B07"/>
    <w:rsid w:val="000C320A"/>
    <w:rsid w:val="000C553F"/>
    <w:rsid w:val="000C78BD"/>
    <w:rsid w:val="000D0446"/>
    <w:rsid w:val="000D166F"/>
    <w:rsid w:val="000D1A44"/>
    <w:rsid w:val="000D2F72"/>
    <w:rsid w:val="000D4C77"/>
    <w:rsid w:val="000D5823"/>
    <w:rsid w:val="000D60A5"/>
    <w:rsid w:val="000E322A"/>
    <w:rsid w:val="000E346B"/>
    <w:rsid w:val="000E5C79"/>
    <w:rsid w:val="000E674F"/>
    <w:rsid w:val="000E7B6A"/>
    <w:rsid w:val="000F29EA"/>
    <w:rsid w:val="000F3780"/>
    <w:rsid w:val="000F3D40"/>
    <w:rsid w:val="000F4F3A"/>
    <w:rsid w:val="000F5DB3"/>
    <w:rsid w:val="000F667A"/>
    <w:rsid w:val="000F71BE"/>
    <w:rsid w:val="000F7456"/>
    <w:rsid w:val="0010008F"/>
    <w:rsid w:val="00100786"/>
    <w:rsid w:val="001024E9"/>
    <w:rsid w:val="00102AD4"/>
    <w:rsid w:val="0010658A"/>
    <w:rsid w:val="001067A4"/>
    <w:rsid w:val="00107E29"/>
    <w:rsid w:val="00110AF4"/>
    <w:rsid w:val="00111AA0"/>
    <w:rsid w:val="00112458"/>
    <w:rsid w:val="001129CD"/>
    <w:rsid w:val="0011602A"/>
    <w:rsid w:val="00116093"/>
    <w:rsid w:val="00116BBB"/>
    <w:rsid w:val="00116E4E"/>
    <w:rsid w:val="00120147"/>
    <w:rsid w:val="0012019B"/>
    <w:rsid w:val="00121464"/>
    <w:rsid w:val="00123915"/>
    <w:rsid w:val="00124B0B"/>
    <w:rsid w:val="001256C7"/>
    <w:rsid w:val="0012732D"/>
    <w:rsid w:val="00130A18"/>
    <w:rsid w:val="00130F4A"/>
    <w:rsid w:val="00131437"/>
    <w:rsid w:val="00132106"/>
    <w:rsid w:val="0013640E"/>
    <w:rsid w:val="00141232"/>
    <w:rsid w:val="00141349"/>
    <w:rsid w:val="00144ADC"/>
    <w:rsid w:val="00144CE7"/>
    <w:rsid w:val="001501D9"/>
    <w:rsid w:val="00151939"/>
    <w:rsid w:val="00152C20"/>
    <w:rsid w:val="00153096"/>
    <w:rsid w:val="00155A3D"/>
    <w:rsid w:val="00156AAB"/>
    <w:rsid w:val="00163271"/>
    <w:rsid w:val="001673BF"/>
    <w:rsid w:val="00170832"/>
    <w:rsid w:val="001716A9"/>
    <w:rsid w:val="0017385D"/>
    <w:rsid w:val="00173C04"/>
    <w:rsid w:val="00174207"/>
    <w:rsid w:val="0017509F"/>
    <w:rsid w:val="0017764E"/>
    <w:rsid w:val="00183588"/>
    <w:rsid w:val="00183D42"/>
    <w:rsid w:val="00185854"/>
    <w:rsid w:val="00186639"/>
    <w:rsid w:val="00190324"/>
    <w:rsid w:val="00190DAE"/>
    <w:rsid w:val="001916F0"/>
    <w:rsid w:val="001937A7"/>
    <w:rsid w:val="00194B8C"/>
    <w:rsid w:val="00195672"/>
    <w:rsid w:val="001966EA"/>
    <w:rsid w:val="001979A1"/>
    <w:rsid w:val="001A0204"/>
    <w:rsid w:val="001A6294"/>
    <w:rsid w:val="001A6CA0"/>
    <w:rsid w:val="001B0D5E"/>
    <w:rsid w:val="001B3E68"/>
    <w:rsid w:val="001B6172"/>
    <w:rsid w:val="001B7ADF"/>
    <w:rsid w:val="001C07DB"/>
    <w:rsid w:val="001C0AF4"/>
    <w:rsid w:val="001C5E00"/>
    <w:rsid w:val="001C6EE1"/>
    <w:rsid w:val="001D251B"/>
    <w:rsid w:val="001D4599"/>
    <w:rsid w:val="001D4D83"/>
    <w:rsid w:val="001D6596"/>
    <w:rsid w:val="001D69B8"/>
    <w:rsid w:val="001D6A7C"/>
    <w:rsid w:val="001D6C3B"/>
    <w:rsid w:val="001D7751"/>
    <w:rsid w:val="001E050B"/>
    <w:rsid w:val="001E2D9D"/>
    <w:rsid w:val="001E3EF7"/>
    <w:rsid w:val="001E51AC"/>
    <w:rsid w:val="001E7B06"/>
    <w:rsid w:val="001F26B1"/>
    <w:rsid w:val="001F31F6"/>
    <w:rsid w:val="001F6545"/>
    <w:rsid w:val="001F7354"/>
    <w:rsid w:val="001F77B8"/>
    <w:rsid w:val="002006A4"/>
    <w:rsid w:val="00202BF6"/>
    <w:rsid w:val="002059D3"/>
    <w:rsid w:val="002102A6"/>
    <w:rsid w:val="00210533"/>
    <w:rsid w:val="002108D0"/>
    <w:rsid w:val="00212814"/>
    <w:rsid w:val="0021367C"/>
    <w:rsid w:val="002150FF"/>
    <w:rsid w:val="00216445"/>
    <w:rsid w:val="00221FE1"/>
    <w:rsid w:val="0022356F"/>
    <w:rsid w:val="00224FE9"/>
    <w:rsid w:val="0023021C"/>
    <w:rsid w:val="00232433"/>
    <w:rsid w:val="00233B53"/>
    <w:rsid w:val="00237085"/>
    <w:rsid w:val="00237135"/>
    <w:rsid w:val="00237655"/>
    <w:rsid w:val="00240431"/>
    <w:rsid w:val="002426E1"/>
    <w:rsid w:val="00245EEF"/>
    <w:rsid w:val="00246ED1"/>
    <w:rsid w:val="00252E05"/>
    <w:rsid w:val="002535F2"/>
    <w:rsid w:val="00253DB0"/>
    <w:rsid w:val="00254C4E"/>
    <w:rsid w:val="00257509"/>
    <w:rsid w:val="00257F57"/>
    <w:rsid w:val="00263200"/>
    <w:rsid w:val="0026357A"/>
    <w:rsid w:val="00263E11"/>
    <w:rsid w:val="00264760"/>
    <w:rsid w:val="00264C71"/>
    <w:rsid w:val="002659DE"/>
    <w:rsid w:val="00266497"/>
    <w:rsid w:val="002722A6"/>
    <w:rsid w:val="00273792"/>
    <w:rsid w:val="002750CB"/>
    <w:rsid w:val="0027591E"/>
    <w:rsid w:val="0028147F"/>
    <w:rsid w:val="002829A5"/>
    <w:rsid w:val="00282D7A"/>
    <w:rsid w:val="00283862"/>
    <w:rsid w:val="00286918"/>
    <w:rsid w:val="00287322"/>
    <w:rsid w:val="002962EE"/>
    <w:rsid w:val="002A3B03"/>
    <w:rsid w:val="002A428E"/>
    <w:rsid w:val="002A45F5"/>
    <w:rsid w:val="002B0F69"/>
    <w:rsid w:val="002B151B"/>
    <w:rsid w:val="002B496C"/>
    <w:rsid w:val="002B6A14"/>
    <w:rsid w:val="002B6C23"/>
    <w:rsid w:val="002C0B38"/>
    <w:rsid w:val="002C17B8"/>
    <w:rsid w:val="002C20B1"/>
    <w:rsid w:val="002C3A1E"/>
    <w:rsid w:val="002C4AF7"/>
    <w:rsid w:val="002C5D85"/>
    <w:rsid w:val="002C6688"/>
    <w:rsid w:val="002D07ED"/>
    <w:rsid w:val="002D2D57"/>
    <w:rsid w:val="002D3997"/>
    <w:rsid w:val="002D4ED7"/>
    <w:rsid w:val="002E08AD"/>
    <w:rsid w:val="002E2688"/>
    <w:rsid w:val="002E6435"/>
    <w:rsid w:val="002E7BE5"/>
    <w:rsid w:val="002F071B"/>
    <w:rsid w:val="002F48B6"/>
    <w:rsid w:val="002F5164"/>
    <w:rsid w:val="002F6EB6"/>
    <w:rsid w:val="002F78A8"/>
    <w:rsid w:val="00304E29"/>
    <w:rsid w:val="00304E4F"/>
    <w:rsid w:val="00305E57"/>
    <w:rsid w:val="00307E31"/>
    <w:rsid w:val="00310633"/>
    <w:rsid w:val="00312425"/>
    <w:rsid w:val="00312BB1"/>
    <w:rsid w:val="0031319A"/>
    <w:rsid w:val="003142EE"/>
    <w:rsid w:val="00316E9E"/>
    <w:rsid w:val="00317031"/>
    <w:rsid w:val="00322F78"/>
    <w:rsid w:val="003234C9"/>
    <w:rsid w:val="00324946"/>
    <w:rsid w:val="00326D8D"/>
    <w:rsid w:val="00326E7F"/>
    <w:rsid w:val="00331B51"/>
    <w:rsid w:val="00333618"/>
    <w:rsid w:val="00334435"/>
    <w:rsid w:val="003346C7"/>
    <w:rsid w:val="00334E34"/>
    <w:rsid w:val="00335324"/>
    <w:rsid w:val="003373A8"/>
    <w:rsid w:val="00340E4B"/>
    <w:rsid w:val="0034346C"/>
    <w:rsid w:val="00343C84"/>
    <w:rsid w:val="00350EFE"/>
    <w:rsid w:val="00354D31"/>
    <w:rsid w:val="00357853"/>
    <w:rsid w:val="003612D5"/>
    <w:rsid w:val="00362E63"/>
    <w:rsid w:val="00364EB9"/>
    <w:rsid w:val="0036653C"/>
    <w:rsid w:val="00373E21"/>
    <w:rsid w:val="003802EF"/>
    <w:rsid w:val="00380C5F"/>
    <w:rsid w:val="003812BB"/>
    <w:rsid w:val="00384B9C"/>
    <w:rsid w:val="00385480"/>
    <w:rsid w:val="00386CA9"/>
    <w:rsid w:val="00386DC5"/>
    <w:rsid w:val="003921F2"/>
    <w:rsid w:val="00395179"/>
    <w:rsid w:val="003969AE"/>
    <w:rsid w:val="00397611"/>
    <w:rsid w:val="00397AE8"/>
    <w:rsid w:val="003A00CF"/>
    <w:rsid w:val="003A2B3D"/>
    <w:rsid w:val="003A314A"/>
    <w:rsid w:val="003A4088"/>
    <w:rsid w:val="003A40CD"/>
    <w:rsid w:val="003A7311"/>
    <w:rsid w:val="003B185D"/>
    <w:rsid w:val="003B7FBF"/>
    <w:rsid w:val="003C1F4D"/>
    <w:rsid w:val="003C2338"/>
    <w:rsid w:val="003C2554"/>
    <w:rsid w:val="003C4E11"/>
    <w:rsid w:val="003C70A7"/>
    <w:rsid w:val="003D070C"/>
    <w:rsid w:val="003D2936"/>
    <w:rsid w:val="003D3CED"/>
    <w:rsid w:val="003D3E64"/>
    <w:rsid w:val="003D480B"/>
    <w:rsid w:val="003E0B1B"/>
    <w:rsid w:val="003E12F4"/>
    <w:rsid w:val="003E17BE"/>
    <w:rsid w:val="003E24C7"/>
    <w:rsid w:val="003E3968"/>
    <w:rsid w:val="003E44A0"/>
    <w:rsid w:val="003E7C31"/>
    <w:rsid w:val="003F458A"/>
    <w:rsid w:val="003F6E75"/>
    <w:rsid w:val="003F7FB9"/>
    <w:rsid w:val="00400DC7"/>
    <w:rsid w:val="00401125"/>
    <w:rsid w:val="00403A75"/>
    <w:rsid w:val="00404F7E"/>
    <w:rsid w:val="004108CC"/>
    <w:rsid w:val="0041152C"/>
    <w:rsid w:val="004121D8"/>
    <w:rsid w:val="00415DBE"/>
    <w:rsid w:val="00421629"/>
    <w:rsid w:val="004233D7"/>
    <w:rsid w:val="00423F9A"/>
    <w:rsid w:val="0042542C"/>
    <w:rsid w:val="00426166"/>
    <w:rsid w:val="00426B34"/>
    <w:rsid w:val="004279DE"/>
    <w:rsid w:val="00430184"/>
    <w:rsid w:val="0043040A"/>
    <w:rsid w:val="00431EB7"/>
    <w:rsid w:val="00432F1E"/>
    <w:rsid w:val="00433A79"/>
    <w:rsid w:val="00434379"/>
    <w:rsid w:val="004346C8"/>
    <w:rsid w:val="00434D59"/>
    <w:rsid w:val="00437AC7"/>
    <w:rsid w:val="00440A6D"/>
    <w:rsid w:val="00440D15"/>
    <w:rsid w:val="00441009"/>
    <w:rsid w:val="004431F1"/>
    <w:rsid w:val="00443DFB"/>
    <w:rsid w:val="00445D96"/>
    <w:rsid w:val="00451264"/>
    <w:rsid w:val="0045227B"/>
    <w:rsid w:val="00453BEF"/>
    <w:rsid w:val="00453F4C"/>
    <w:rsid w:val="004549AC"/>
    <w:rsid w:val="004549FA"/>
    <w:rsid w:val="0045584D"/>
    <w:rsid w:val="00456928"/>
    <w:rsid w:val="00462218"/>
    <w:rsid w:val="0046262E"/>
    <w:rsid w:val="00462EEC"/>
    <w:rsid w:val="00464178"/>
    <w:rsid w:val="00467D81"/>
    <w:rsid w:val="00470093"/>
    <w:rsid w:val="00470C07"/>
    <w:rsid w:val="004711AD"/>
    <w:rsid w:val="00471588"/>
    <w:rsid w:val="00472C5C"/>
    <w:rsid w:val="004730F7"/>
    <w:rsid w:val="00476295"/>
    <w:rsid w:val="00476BCC"/>
    <w:rsid w:val="00476ED4"/>
    <w:rsid w:val="00477611"/>
    <w:rsid w:val="00477852"/>
    <w:rsid w:val="00477C55"/>
    <w:rsid w:val="00481DA5"/>
    <w:rsid w:val="00481F72"/>
    <w:rsid w:val="00482EB2"/>
    <w:rsid w:val="00483967"/>
    <w:rsid w:val="00483E1E"/>
    <w:rsid w:val="00484819"/>
    <w:rsid w:val="00492382"/>
    <w:rsid w:val="00494262"/>
    <w:rsid w:val="0049543A"/>
    <w:rsid w:val="004962EA"/>
    <w:rsid w:val="00497647"/>
    <w:rsid w:val="004A54CB"/>
    <w:rsid w:val="004A6548"/>
    <w:rsid w:val="004A7677"/>
    <w:rsid w:val="004B5AED"/>
    <w:rsid w:val="004B6754"/>
    <w:rsid w:val="004B6C59"/>
    <w:rsid w:val="004B6C67"/>
    <w:rsid w:val="004B7E84"/>
    <w:rsid w:val="004C41BB"/>
    <w:rsid w:val="004C6FB1"/>
    <w:rsid w:val="004D0D75"/>
    <w:rsid w:val="004D3818"/>
    <w:rsid w:val="004D3A63"/>
    <w:rsid w:val="004D66BC"/>
    <w:rsid w:val="004D67E9"/>
    <w:rsid w:val="004E0825"/>
    <w:rsid w:val="004E0EB5"/>
    <w:rsid w:val="004E109C"/>
    <w:rsid w:val="004E14EE"/>
    <w:rsid w:val="004E2690"/>
    <w:rsid w:val="004E4B0B"/>
    <w:rsid w:val="004E609F"/>
    <w:rsid w:val="004F023F"/>
    <w:rsid w:val="004F0CF2"/>
    <w:rsid w:val="004F142E"/>
    <w:rsid w:val="004F5363"/>
    <w:rsid w:val="004F6F4C"/>
    <w:rsid w:val="004F7A0C"/>
    <w:rsid w:val="005002BF"/>
    <w:rsid w:val="00500C66"/>
    <w:rsid w:val="00500EC1"/>
    <w:rsid w:val="005012D1"/>
    <w:rsid w:val="005022A9"/>
    <w:rsid w:val="005065FC"/>
    <w:rsid w:val="00511710"/>
    <w:rsid w:val="005139FD"/>
    <w:rsid w:val="00514197"/>
    <w:rsid w:val="00514851"/>
    <w:rsid w:val="005172A3"/>
    <w:rsid w:val="0052014F"/>
    <w:rsid w:val="00520EFE"/>
    <w:rsid w:val="005231EF"/>
    <w:rsid w:val="00526116"/>
    <w:rsid w:val="00526482"/>
    <w:rsid w:val="0053086D"/>
    <w:rsid w:val="00534569"/>
    <w:rsid w:val="00536D80"/>
    <w:rsid w:val="005422A7"/>
    <w:rsid w:val="0054572A"/>
    <w:rsid w:val="00545E28"/>
    <w:rsid w:val="00546E71"/>
    <w:rsid w:val="00547DA6"/>
    <w:rsid w:val="0055221E"/>
    <w:rsid w:val="00553167"/>
    <w:rsid w:val="00553743"/>
    <w:rsid w:val="00561E81"/>
    <w:rsid w:val="00563B66"/>
    <w:rsid w:val="0056677F"/>
    <w:rsid w:val="00570ABA"/>
    <w:rsid w:val="00570F27"/>
    <w:rsid w:val="00571CEB"/>
    <w:rsid w:val="00571F97"/>
    <w:rsid w:val="005819CE"/>
    <w:rsid w:val="00581CFB"/>
    <w:rsid w:val="00582650"/>
    <w:rsid w:val="00582961"/>
    <w:rsid w:val="00582DE5"/>
    <w:rsid w:val="00583784"/>
    <w:rsid w:val="00583BA6"/>
    <w:rsid w:val="00586F6C"/>
    <w:rsid w:val="0059040C"/>
    <w:rsid w:val="005921DD"/>
    <w:rsid w:val="00592E25"/>
    <w:rsid w:val="00593690"/>
    <w:rsid w:val="005A0308"/>
    <w:rsid w:val="005A080A"/>
    <w:rsid w:val="005A3DF6"/>
    <w:rsid w:val="005A7CCA"/>
    <w:rsid w:val="005B119D"/>
    <w:rsid w:val="005B3259"/>
    <w:rsid w:val="005C573F"/>
    <w:rsid w:val="005C7457"/>
    <w:rsid w:val="005D005D"/>
    <w:rsid w:val="005D0EB5"/>
    <w:rsid w:val="005D60E4"/>
    <w:rsid w:val="005E012C"/>
    <w:rsid w:val="005E1073"/>
    <w:rsid w:val="005E2D97"/>
    <w:rsid w:val="005E2F79"/>
    <w:rsid w:val="005E481D"/>
    <w:rsid w:val="005E4FCF"/>
    <w:rsid w:val="005E7010"/>
    <w:rsid w:val="005F0F32"/>
    <w:rsid w:val="005F43D6"/>
    <w:rsid w:val="005F52A1"/>
    <w:rsid w:val="005F52DA"/>
    <w:rsid w:val="005F6571"/>
    <w:rsid w:val="005F66B0"/>
    <w:rsid w:val="005F6901"/>
    <w:rsid w:val="005F6A98"/>
    <w:rsid w:val="006003FC"/>
    <w:rsid w:val="006004A6"/>
    <w:rsid w:val="00601078"/>
    <w:rsid w:val="006029E3"/>
    <w:rsid w:val="00602A85"/>
    <w:rsid w:val="00602C60"/>
    <w:rsid w:val="00606880"/>
    <w:rsid w:val="0060734B"/>
    <w:rsid w:val="006110D4"/>
    <w:rsid w:val="00613204"/>
    <w:rsid w:val="00615FF3"/>
    <w:rsid w:val="00616FFB"/>
    <w:rsid w:val="00617896"/>
    <w:rsid w:val="006206E0"/>
    <w:rsid w:val="00620D79"/>
    <w:rsid w:val="006214A9"/>
    <w:rsid w:val="00621771"/>
    <w:rsid w:val="006225F8"/>
    <w:rsid w:val="00622A55"/>
    <w:rsid w:val="006254BA"/>
    <w:rsid w:val="00625E20"/>
    <w:rsid w:val="006266CF"/>
    <w:rsid w:val="00626BCD"/>
    <w:rsid w:val="00630B1C"/>
    <w:rsid w:val="00631E29"/>
    <w:rsid w:val="006336E7"/>
    <w:rsid w:val="00634EA1"/>
    <w:rsid w:val="0063515E"/>
    <w:rsid w:val="0063772A"/>
    <w:rsid w:val="00637940"/>
    <w:rsid w:val="00643A8B"/>
    <w:rsid w:val="00650114"/>
    <w:rsid w:val="006507BA"/>
    <w:rsid w:val="00651451"/>
    <w:rsid w:val="0065355C"/>
    <w:rsid w:val="0065401F"/>
    <w:rsid w:val="006570A1"/>
    <w:rsid w:val="00657EC3"/>
    <w:rsid w:val="006617CB"/>
    <w:rsid w:val="0066342A"/>
    <w:rsid w:val="006639F5"/>
    <w:rsid w:val="006649FC"/>
    <w:rsid w:val="00665473"/>
    <w:rsid w:val="00665C4B"/>
    <w:rsid w:val="006669B8"/>
    <w:rsid w:val="00667501"/>
    <w:rsid w:val="006677F9"/>
    <w:rsid w:val="00671592"/>
    <w:rsid w:val="006727D7"/>
    <w:rsid w:val="00674073"/>
    <w:rsid w:val="00674549"/>
    <w:rsid w:val="00676228"/>
    <w:rsid w:val="00677FA2"/>
    <w:rsid w:val="006808C0"/>
    <w:rsid w:val="00683406"/>
    <w:rsid w:val="00684133"/>
    <w:rsid w:val="00685552"/>
    <w:rsid w:val="006856DC"/>
    <w:rsid w:val="0068691B"/>
    <w:rsid w:val="00687D44"/>
    <w:rsid w:val="006912AE"/>
    <w:rsid w:val="0069177F"/>
    <w:rsid w:val="00692806"/>
    <w:rsid w:val="00695266"/>
    <w:rsid w:val="00697EE8"/>
    <w:rsid w:val="006A265B"/>
    <w:rsid w:val="006A522A"/>
    <w:rsid w:val="006A62BE"/>
    <w:rsid w:val="006A7C13"/>
    <w:rsid w:val="006B149D"/>
    <w:rsid w:val="006B2C50"/>
    <w:rsid w:val="006B50F1"/>
    <w:rsid w:val="006B7348"/>
    <w:rsid w:val="006B7E70"/>
    <w:rsid w:val="006C1DE2"/>
    <w:rsid w:val="006C335E"/>
    <w:rsid w:val="006C37B7"/>
    <w:rsid w:val="006C5B75"/>
    <w:rsid w:val="006D2350"/>
    <w:rsid w:val="006D4AB0"/>
    <w:rsid w:val="006D511A"/>
    <w:rsid w:val="006E152A"/>
    <w:rsid w:val="006E2D26"/>
    <w:rsid w:val="006E37AA"/>
    <w:rsid w:val="006E4436"/>
    <w:rsid w:val="006E4717"/>
    <w:rsid w:val="006E679D"/>
    <w:rsid w:val="006F09CF"/>
    <w:rsid w:val="006F3A22"/>
    <w:rsid w:val="006F5F27"/>
    <w:rsid w:val="006F75B4"/>
    <w:rsid w:val="007002F6"/>
    <w:rsid w:val="007011C0"/>
    <w:rsid w:val="007057D1"/>
    <w:rsid w:val="00705B42"/>
    <w:rsid w:val="0071041F"/>
    <w:rsid w:val="00710486"/>
    <w:rsid w:val="00711B38"/>
    <w:rsid w:val="00711CCD"/>
    <w:rsid w:val="00711ECE"/>
    <w:rsid w:val="00713399"/>
    <w:rsid w:val="00713698"/>
    <w:rsid w:val="00713D36"/>
    <w:rsid w:val="0071410C"/>
    <w:rsid w:val="00720FBD"/>
    <w:rsid w:val="007226BC"/>
    <w:rsid w:val="00725FBF"/>
    <w:rsid w:val="00727478"/>
    <w:rsid w:val="00727790"/>
    <w:rsid w:val="007314D8"/>
    <w:rsid w:val="00731BCC"/>
    <w:rsid w:val="007340F0"/>
    <w:rsid w:val="007346FA"/>
    <w:rsid w:val="00740266"/>
    <w:rsid w:val="007413B2"/>
    <w:rsid w:val="00742205"/>
    <w:rsid w:val="007427BD"/>
    <w:rsid w:val="007428AF"/>
    <w:rsid w:val="00742ACA"/>
    <w:rsid w:val="00743A2A"/>
    <w:rsid w:val="00747A6D"/>
    <w:rsid w:val="007506BB"/>
    <w:rsid w:val="007528C5"/>
    <w:rsid w:val="00754759"/>
    <w:rsid w:val="00755C14"/>
    <w:rsid w:val="007573DA"/>
    <w:rsid w:val="00757964"/>
    <w:rsid w:val="00760EEF"/>
    <w:rsid w:val="00763283"/>
    <w:rsid w:val="0076402C"/>
    <w:rsid w:val="00764CF3"/>
    <w:rsid w:val="00765F90"/>
    <w:rsid w:val="00766D2F"/>
    <w:rsid w:val="00770B35"/>
    <w:rsid w:val="007710DF"/>
    <w:rsid w:val="00771D74"/>
    <w:rsid w:val="0077519D"/>
    <w:rsid w:val="00777B41"/>
    <w:rsid w:val="00781BFB"/>
    <w:rsid w:val="00781D3E"/>
    <w:rsid w:val="00782040"/>
    <w:rsid w:val="007826D5"/>
    <w:rsid w:val="00787834"/>
    <w:rsid w:val="0079047F"/>
    <w:rsid w:val="00790E9A"/>
    <w:rsid w:val="00792A9B"/>
    <w:rsid w:val="00793D23"/>
    <w:rsid w:val="007953ED"/>
    <w:rsid w:val="00795DD1"/>
    <w:rsid w:val="0079664D"/>
    <w:rsid w:val="00796F85"/>
    <w:rsid w:val="007970FE"/>
    <w:rsid w:val="007A10C6"/>
    <w:rsid w:val="007A14D2"/>
    <w:rsid w:val="007A2E9A"/>
    <w:rsid w:val="007A3212"/>
    <w:rsid w:val="007A3843"/>
    <w:rsid w:val="007A406A"/>
    <w:rsid w:val="007A547D"/>
    <w:rsid w:val="007A548E"/>
    <w:rsid w:val="007A69B9"/>
    <w:rsid w:val="007B1379"/>
    <w:rsid w:val="007B2D19"/>
    <w:rsid w:val="007B3EFB"/>
    <w:rsid w:val="007B47B3"/>
    <w:rsid w:val="007C19A7"/>
    <w:rsid w:val="007C1CE5"/>
    <w:rsid w:val="007C2B89"/>
    <w:rsid w:val="007C5670"/>
    <w:rsid w:val="007C5DF9"/>
    <w:rsid w:val="007C5EA0"/>
    <w:rsid w:val="007C7503"/>
    <w:rsid w:val="007D11CD"/>
    <w:rsid w:val="007D170F"/>
    <w:rsid w:val="007D258C"/>
    <w:rsid w:val="007D25AD"/>
    <w:rsid w:val="007D25D8"/>
    <w:rsid w:val="007D3E24"/>
    <w:rsid w:val="007D3E38"/>
    <w:rsid w:val="007D4F82"/>
    <w:rsid w:val="007D5C2F"/>
    <w:rsid w:val="007D672E"/>
    <w:rsid w:val="007D692B"/>
    <w:rsid w:val="007D7ACA"/>
    <w:rsid w:val="007E1072"/>
    <w:rsid w:val="007E3BE8"/>
    <w:rsid w:val="007E4B66"/>
    <w:rsid w:val="007E640E"/>
    <w:rsid w:val="007E7498"/>
    <w:rsid w:val="007F2864"/>
    <w:rsid w:val="007F2BD6"/>
    <w:rsid w:val="007F45F5"/>
    <w:rsid w:val="007F55A8"/>
    <w:rsid w:val="007F5CE0"/>
    <w:rsid w:val="007F6F75"/>
    <w:rsid w:val="007F7193"/>
    <w:rsid w:val="00800681"/>
    <w:rsid w:val="008022FC"/>
    <w:rsid w:val="00803A96"/>
    <w:rsid w:val="00804310"/>
    <w:rsid w:val="0080496A"/>
    <w:rsid w:val="00805107"/>
    <w:rsid w:val="00805C63"/>
    <w:rsid w:val="0080687D"/>
    <w:rsid w:val="00807E6C"/>
    <w:rsid w:val="00810BB9"/>
    <w:rsid w:val="00810D95"/>
    <w:rsid w:val="0081158A"/>
    <w:rsid w:val="0081275D"/>
    <w:rsid w:val="00812AFE"/>
    <w:rsid w:val="00814029"/>
    <w:rsid w:val="00816B36"/>
    <w:rsid w:val="00820449"/>
    <w:rsid w:val="00823250"/>
    <w:rsid w:val="00823D13"/>
    <w:rsid w:val="00824090"/>
    <w:rsid w:val="0082487A"/>
    <w:rsid w:val="00825534"/>
    <w:rsid w:val="0082643E"/>
    <w:rsid w:val="00826650"/>
    <w:rsid w:val="00827B07"/>
    <w:rsid w:val="008311FA"/>
    <w:rsid w:val="0083379D"/>
    <w:rsid w:val="0083385D"/>
    <w:rsid w:val="008339BD"/>
    <w:rsid w:val="00835C60"/>
    <w:rsid w:val="00844568"/>
    <w:rsid w:val="00846DB2"/>
    <w:rsid w:val="00851731"/>
    <w:rsid w:val="008548CE"/>
    <w:rsid w:val="0085497F"/>
    <w:rsid w:val="008555FD"/>
    <w:rsid w:val="00855E9B"/>
    <w:rsid w:val="00862ADA"/>
    <w:rsid w:val="00864B41"/>
    <w:rsid w:val="008710C4"/>
    <w:rsid w:val="008717DF"/>
    <w:rsid w:val="00874D26"/>
    <w:rsid w:val="00877CD4"/>
    <w:rsid w:val="00880CA3"/>
    <w:rsid w:val="00883B52"/>
    <w:rsid w:val="0088634F"/>
    <w:rsid w:val="0089111F"/>
    <w:rsid w:val="00894CFD"/>
    <w:rsid w:val="0089734B"/>
    <w:rsid w:val="00897422"/>
    <w:rsid w:val="00897A2A"/>
    <w:rsid w:val="00897D4F"/>
    <w:rsid w:val="008A1270"/>
    <w:rsid w:val="008A2671"/>
    <w:rsid w:val="008A2871"/>
    <w:rsid w:val="008B1EB8"/>
    <w:rsid w:val="008B5F84"/>
    <w:rsid w:val="008B6B58"/>
    <w:rsid w:val="008B7730"/>
    <w:rsid w:val="008C0BB1"/>
    <w:rsid w:val="008C1192"/>
    <w:rsid w:val="008C1287"/>
    <w:rsid w:val="008C1ED8"/>
    <w:rsid w:val="008C243F"/>
    <w:rsid w:val="008C2C2C"/>
    <w:rsid w:val="008C2E82"/>
    <w:rsid w:val="008C3714"/>
    <w:rsid w:val="008C5469"/>
    <w:rsid w:val="008C6A82"/>
    <w:rsid w:val="008C786F"/>
    <w:rsid w:val="008D1BC1"/>
    <w:rsid w:val="008D28F9"/>
    <w:rsid w:val="008D2C95"/>
    <w:rsid w:val="008D3893"/>
    <w:rsid w:val="008D3914"/>
    <w:rsid w:val="008D3DAD"/>
    <w:rsid w:val="008D4A55"/>
    <w:rsid w:val="008D510A"/>
    <w:rsid w:val="008D545B"/>
    <w:rsid w:val="008D6500"/>
    <w:rsid w:val="008E0FA4"/>
    <w:rsid w:val="008E28FF"/>
    <w:rsid w:val="008E353C"/>
    <w:rsid w:val="008E389B"/>
    <w:rsid w:val="008E4BB2"/>
    <w:rsid w:val="008E5649"/>
    <w:rsid w:val="008E5EB2"/>
    <w:rsid w:val="008E69A1"/>
    <w:rsid w:val="008E6DE3"/>
    <w:rsid w:val="008E6DFD"/>
    <w:rsid w:val="008E7016"/>
    <w:rsid w:val="008E7187"/>
    <w:rsid w:val="008F4D04"/>
    <w:rsid w:val="008F4DAC"/>
    <w:rsid w:val="008F6955"/>
    <w:rsid w:val="00904051"/>
    <w:rsid w:val="009047E6"/>
    <w:rsid w:val="00905155"/>
    <w:rsid w:val="009078ED"/>
    <w:rsid w:val="00907E30"/>
    <w:rsid w:val="00910CBE"/>
    <w:rsid w:val="00911839"/>
    <w:rsid w:val="0091357B"/>
    <w:rsid w:val="0091480E"/>
    <w:rsid w:val="00915126"/>
    <w:rsid w:val="009164E3"/>
    <w:rsid w:val="009177D4"/>
    <w:rsid w:val="009253CF"/>
    <w:rsid w:val="0092578F"/>
    <w:rsid w:val="009266CD"/>
    <w:rsid w:val="0092780D"/>
    <w:rsid w:val="00930C8F"/>
    <w:rsid w:val="00931C66"/>
    <w:rsid w:val="009326A9"/>
    <w:rsid w:val="00935994"/>
    <w:rsid w:val="00935E7D"/>
    <w:rsid w:val="00937AB7"/>
    <w:rsid w:val="009404CE"/>
    <w:rsid w:val="0094251C"/>
    <w:rsid w:val="009443A2"/>
    <w:rsid w:val="00947F34"/>
    <w:rsid w:val="0095251A"/>
    <w:rsid w:val="0095544A"/>
    <w:rsid w:val="00956B8E"/>
    <w:rsid w:val="00960393"/>
    <w:rsid w:val="0096241C"/>
    <w:rsid w:val="00963D92"/>
    <w:rsid w:val="009645CF"/>
    <w:rsid w:val="00964656"/>
    <w:rsid w:val="0096705D"/>
    <w:rsid w:val="00971587"/>
    <w:rsid w:val="009735FC"/>
    <w:rsid w:val="009740B6"/>
    <w:rsid w:val="0097715C"/>
    <w:rsid w:val="0098064A"/>
    <w:rsid w:val="0098396F"/>
    <w:rsid w:val="00985C28"/>
    <w:rsid w:val="0098631C"/>
    <w:rsid w:val="009874E1"/>
    <w:rsid w:val="0098782C"/>
    <w:rsid w:val="00987BEE"/>
    <w:rsid w:val="00987E7A"/>
    <w:rsid w:val="0099041F"/>
    <w:rsid w:val="00991195"/>
    <w:rsid w:val="0099160A"/>
    <w:rsid w:val="00992533"/>
    <w:rsid w:val="00994C00"/>
    <w:rsid w:val="009A109E"/>
    <w:rsid w:val="009A2E50"/>
    <w:rsid w:val="009A37B5"/>
    <w:rsid w:val="009A423C"/>
    <w:rsid w:val="009A44EA"/>
    <w:rsid w:val="009A6116"/>
    <w:rsid w:val="009A61A7"/>
    <w:rsid w:val="009A628C"/>
    <w:rsid w:val="009A74F3"/>
    <w:rsid w:val="009A7C85"/>
    <w:rsid w:val="009B0FF7"/>
    <w:rsid w:val="009B239F"/>
    <w:rsid w:val="009B4601"/>
    <w:rsid w:val="009B6C9D"/>
    <w:rsid w:val="009B7363"/>
    <w:rsid w:val="009B7374"/>
    <w:rsid w:val="009B7484"/>
    <w:rsid w:val="009C057E"/>
    <w:rsid w:val="009C1BB5"/>
    <w:rsid w:val="009C2361"/>
    <w:rsid w:val="009C2F88"/>
    <w:rsid w:val="009C4989"/>
    <w:rsid w:val="009C551B"/>
    <w:rsid w:val="009D0DF7"/>
    <w:rsid w:val="009D1422"/>
    <w:rsid w:val="009D2631"/>
    <w:rsid w:val="009D274D"/>
    <w:rsid w:val="009D2A5F"/>
    <w:rsid w:val="009D31AF"/>
    <w:rsid w:val="009D4A0B"/>
    <w:rsid w:val="009D52E6"/>
    <w:rsid w:val="009E1BD8"/>
    <w:rsid w:val="009E455C"/>
    <w:rsid w:val="009E4F8B"/>
    <w:rsid w:val="009F2D53"/>
    <w:rsid w:val="009F5405"/>
    <w:rsid w:val="009F6325"/>
    <w:rsid w:val="009F64BB"/>
    <w:rsid w:val="00A04B51"/>
    <w:rsid w:val="00A10716"/>
    <w:rsid w:val="00A11CBB"/>
    <w:rsid w:val="00A12613"/>
    <w:rsid w:val="00A16B2F"/>
    <w:rsid w:val="00A1760A"/>
    <w:rsid w:val="00A20E9D"/>
    <w:rsid w:val="00A244AB"/>
    <w:rsid w:val="00A262C4"/>
    <w:rsid w:val="00A31B2A"/>
    <w:rsid w:val="00A333E4"/>
    <w:rsid w:val="00A33CFF"/>
    <w:rsid w:val="00A35E92"/>
    <w:rsid w:val="00A368E1"/>
    <w:rsid w:val="00A41805"/>
    <w:rsid w:val="00A4371F"/>
    <w:rsid w:val="00A50C0D"/>
    <w:rsid w:val="00A52A13"/>
    <w:rsid w:val="00A545E1"/>
    <w:rsid w:val="00A54621"/>
    <w:rsid w:val="00A55D6B"/>
    <w:rsid w:val="00A5647A"/>
    <w:rsid w:val="00A57113"/>
    <w:rsid w:val="00A57EF6"/>
    <w:rsid w:val="00A60A74"/>
    <w:rsid w:val="00A632D1"/>
    <w:rsid w:val="00A6350B"/>
    <w:rsid w:val="00A63D53"/>
    <w:rsid w:val="00A641F5"/>
    <w:rsid w:val="00A64C12"/>
    <w:rsid w:val="00A6531D"/>
    <w:rsid w:val="00A653BD"/>
    <w:rsid w:val="00A65954"/>
    <w:rsid w:val="00A66F02"/>
    <w:rsid w:val="00A72DC9"/>
    <w:rsid w:val="00A736FE"/>
    <w:rsid w:val="00A73C90"/>
    <w:rsid w:val="00A764BB"/>
    <w:rsid w:val="00A773DA"/>
    <w:rsid w:val="00A81B72"/>
    <w:rsid w:val="00A81BA6"/>
    <w:rsid w:val="00A8245C"/>
    <w:rsid w:val="00A8311D"/>
    <w:rsid w:val="00A842B7"/>
    <w:rsid w:val="00A8474F"/>
    <w:rsid w:val="00A86EA6"/>
    <w:rsid w:val="00A87908"/>
    <w:rsid w:val="00A91328"/>
    <w:rsid w:val="00A92CFD"/>
    <w:rsid w:val="00A92D13"/>
    <w:rsid w:val="00AA095F"/>
    <w:rsid w:val="00AA4459"/>
    <w:rsid w:val="00AB3531"/>
    <w:rsid w:val="00AB36F8"/>
    <w:rsid w:val="00AB47AA"/>
    <w:rsid w:val="00AB50FE"/>
    <w:rsid w:val="00AB5E80"/>
    <w:rsid w:val="00AB6983"/>
    <w:rsid w:val="00AB7B71"/>
    <w:rsid w:val="00AC6EF0"/>
    <w:rsid w:val="00AC7E42"/>
    <w:rsid w:val="00AD0970"/>
    <w:rsid w:val="00AD0EED"/>
    <w:rsid w:val="00AD15AE"/>
    <w:rsid w:val="00AD3506"/>
    <w:rsid w:val="00AD5209"/>
    <w:rsid w:val="00AD64A6"/>
    <w:rsid w:val="00AD7D63"/>
    <w:rsid w:val="00AE0D94"/>
    <w:rsid w:val="00AE0F0F"/>
    <w:rsid w:val="00AE2D6E"/>
    <w:rsid w:val="00AE5A2A"/>
    <w:rsid w:val="00AE5E27"/>
    <w:rsid w:val="00AE7A22"/>
    <w:rsid w:val="00AF01E0"/>
    <w:rsid w:val="00AF259F"/>
    <w:rsid w:val="00AF3A23"/>
    <w:rsid w:val="00AF5275"/>
    <w:rsid w:val="00AF698D"/>
    <w:rsid w:val="00B0094E"/>
    <w:rsid w:val="00B02229"/>
    <w:rsid w:val="00B051F5"/>
    <w:rsid w:val="00B057A0"/>
    <w:rsid w:val="00B071B2"/>
    <w:rsid w:val="00B100FE"/>
    <w:rsid w:val="00B103A5"/>
    <w:rsid w:val="00B12D32"/>
    <w:rsid w:val="00B12F89"/>
    <w:rsid w:val="00B16135"/>
    <w:rsid w:val="00B166C5"/>
    <w:rsid w:val="00B17B26"/>
    <w:rsid w:val="00B22A9D"/>
    <w:rsid w:val="00B22FCD"/>
    <w:rsid w:val="00B2507D"/>
    <w:rsid w:val="00B25DD7"/>
    <w:rsid w:val="00B327EF"/>
    <w:rsid w:val="00B34D92"/>
    <w:rsid w:val="00B3599C"/>
    <w:rsid w:val="00B40C3E"/>
    <w:rsid w:val="00B416A6"/>
    <w:rsid w:val="00B470C1"/>
    <w:rsid w:val="00B47489"/>
    <w:rsid w:val="00B47F8F"/>
    <w:rsid w:val="00B47FF2"/>
    <w:rsid w:val="00B51704"/>
    <w:rsid w:val="00B5576B"/>
    <w:rsid w:val="00B55AAA"/>
    <w:rsid w:val="00B569E8"/>
    <w:rsid w:val="00B56B86"/>
    <w:rsid w:val="00B601D7"/>
    <w:rsid w:val="00B60A95"/>
    <w:rsid w:val="00B614EF"/>
    <w:rsid w:val="00B61574"/>
    <w:rsid w:val="00B61992"/>
    <w:rsid w:val="00B62B3A"/>
    <w:rsid w:val="00B63236"/>
    <w:rsid w:val="00B66070"/>
    <w:rsid w:val="00B66C04"/>
    <w:rsid w:val="00B66F03"/>
    <w:rsid w:val="00B71CA9"/>
    <w:rsid w:val="00B775C9"/>
    <w:rsid w:val="00B82428"/>
    <w:rsid w:val="00B82D8F"/>
    <w:rsid w:val="00B832DD"/>
    <w:rsid w:val="00B8504B"/>
    <w:rsid w:val="00B926E7"/>
    <w:rsid w:val="00B94367"/>
    <w:rsid w:val="00B94D95"/>
    <w:rsid w:val="00B9706B"/>
    <w:rsid w:val="00B97AD8"/>
    <w:rsid w:val="00B97E6E"/>
    <w:rsid w:val="00BA0CBC"/>
    <w:rsid w:val="00BA1694"/>
    <w:rsid w:val="00BA18C8"/>
    <w:rsid w:val="00BA1F2E"/>
    <w:rsid w:val="00BA2604"/>
    <w:rsid w:val="00BA2C44"/>
    <w:rsid w:val="00BA3BA7"/>
    <w:rsid w:val="00BA6B16"/>
    <w:rsid w:val="00BA785C"/>
    <w:rsid w:val="00BA78EF"/>
    <w:rsid w:val="00BB49DA"/>
    <w:rsid w:val="00BB4A08"/>
    <w:rsid w:val="00BB6630"/>
    <w:rsid w:val="00BC12CE"/>
    <w:rsid w:val="00BC2245"/>
    <w:rsid w:val="00BC2833"/>
    <w:rsid w:val="00BC3B3D"/>
    <w:rsid w:val="00BC7354"/>
    <w:rsid w:val="00BC7F03"/>
    <w:rsid w:val="00BD0D80"/>
    <w:rsid w:val="00BD62E0"/>
    <w:rsid w:val="00BE0C83"/>
    <w:rsid w:val="00BE2F55"/>
    <w:rsid w:val="00BE4492"/>
    <w:rsid w:val="00BE4F7D"/>
    <w:rsid w:val="00BE71E2"/>
    <w:rsid w:val="00BF0188"/>
    <w:rsid w:val="00BF05E4"/>
    <w:rsid w:val="00BF7BD6"/>
    <w:rsid w:val="00C015E6"/>
    <w:rsid w:val="00C0160C"/>
    <w:rsid w:val="00C0172C"/>
    <w:rsid w:val="00C074D4"/>
    <w:rsid w:val="00C10797"/>
    <w:rsid w:val="00C117E4"/>
    <w:rsid w:val="00C12315"/>
    <w:rsid w:val="00C12BD9"/>
    <w:rsid w:val="00C1369C"/>
    <w:rsid w:val="00C144B9"/>
    <w:rsid w:val="00C14877"/>
    <w:rsid w:val="00C163B2"/>
    <w:rsid w:val="00C22707"/>
    <w:rsid w:val="00C22CF2"/>
    <w:rsid w:val="00C24DEC"/>
    <w:rsid w:val="00C24F01"/>
    <w:rsid w:val="00C26453"/>
    <w:rsid w:val="00C276E1"/>
    <w:rsid w:val="00C33052"/>
    <w:rsid w:val="00C33943"/>
    <w:rsid w:val="00C376FC"/>
    <w:rsid w:val="00C403CD"/>
    <w:rsid w:val="00C4149B"/>
    <w:rsid w:val="00C4729A"/>
    <w:rsid w:val="00C47F29"/>
    <w:rsid w:val="00C504BF"/>
    <w:rsid w:val="00C56565"/>
    <w:rsid w:val="00C578B4"/>
    <w:rsid w:val="00C57AD3"/>
    <w:rsid w:val="00C60B92"/>
    <w:rsid w:val="00C61FF2"/>
    <w:rsid w:val="00C628AE"/>
    <w:rsid w:val="00C62E55"/>
    <w:rsid w:val="00C63881"/>
    <w:rsid w:val="00C63F91"/>
    <w:rsid w:val="00C70E8E"/>
    <w:rsid w:val="00C72F63"/>
    <w:rsid w:val="00C73A0E"/>
    <w:rsid w:val="00C74D02"/>
    <w:rsid w:val="00C74E36"/>
    <w:rsid w:val="00C81BC3"/>
    <w:rsid w:val="00C848BD"/>
    <w:rsid w:val="00C84F26"/>
    <w:rsid w:val="00C876B0"/>
    <w:rsid w:val="00C92222"/>
    <w:rsid w:val="00C95C42"/>
    <w:rsid w:val="00C95D9D"/>
    <w:rsid w:val="00C97AC7"/>
    <w:rsid w:val="00CA00D6"/>
    <w:rsid w:val="00CA04B2"/>
    <w:rsid w:val="00CA0ADB"/>
    <w:rsid w:val="00CA16EE"/>
    <w:rsid w:val="00CA3059"/>
    <w:rsid w:val="00CA392F"/>
    <w:rsid w:val="00CA4CFE"/>
    <w:rsid w:val="00CA5EBC"/>
    <w:rsid w:val="00CB04B3"/>
    <w:rsid w:val="00CB3099"/>
    <w:rsid w:val="00CB4D7C"/>
    <w:rsid w:val="00CB79E6"/>
    <w:rsid w:val="00CC7AC0"/>
    <w:rsid w:val="00CD12BE"/>
    <w:rsid w:val="00CD3CA0"/>
    <w:rsid w:val="00CD66E5"/>
    <w:rsid w:val="00CE15BA"/>
    <w:rsid w:val="00CF08D2"/>
    <w:rsid w:val="00CF0C44"/>
    <w:rsid w:val="00CF1B37"/>
    <w:rsid w:val="00CF1CA5"/>
    <w:rsid w:val="00CF2E63"/>
    <w:rsid w:val="00CF736D"/>
    <w:rsid w:val="00CF79A7"/>
    <w:rsid w:val="00CF7AB0"/>
    <w:rsid w:val="00D03F20"/>
    <w:rsid w:val="00D04E50"/>
    <w:rsid w:val="00D04F01"/>
    <w:rsid w:val="00D103D2"/>
    <w:rsid w:val="00D1139B"/>
    <w:rsid w:val="00D12625"/>
    <w:rsid w:val="00D13013"/>
    <w:rsid w:val="00D13D4F"/>
    <w:rsid w:val="00D13D81"/>
    <w:rsid w:val="00D15002"/>
    <w:rsid w:val="00D158BC"/>
    <w:rsid w:val="00D15C5C"/>
    <w:rsid w:val="00D172DD"/>
    <w:rsid w:val="00D21C92"/>
    <w:rsid w:val="00D247FF"/>
    <w:rsid w:val="00D27CA7"/>
    <w:rsid w:val="00D323DA"/>
    <w:rsid w:val="00D33C4D"/>
    <w:rsid w:val="00D34404"/>
    <w:rsid w:val="00D347D9"/>
    <w:rsid w:val="00D360B8"/>
    <w:rsid w:val="00D36257"/>
    <w:rsid w:val="00D40C28"/>
    <w:rsid w:val="00D414E5"/>
    <w:rsid w:val="00D42C8F"/>
    <w:rsid w:val="00D45BB4"/>
    <w:rsid w:val="00D504EA"/>
    <w:rsid w:val="00D53B93"/>
    <w:rsid w:val="00D54008"/>
    <w:rsid w:val="00D578F8"/>
    <w:rsid w:val="00D61F63"/>
    <w:rsid w:val="00D62185"/>
    <w:rsid w:val="00D63551"/>
    <w:rsid w:val="00D64A49"/>
    <w:rsid w:val="00D70A86"/>
    <w:rsid w:val="00D70F0F"/>
    <w:rsid w:val="00D721CF"/>
    <w:rsid w:val="00D7333E"/>
    <w:rsid w:val="00D74CEC"/>
    <w:rsid w:val="00D75491"/>
    <w:rsid w:val="00D802F0"/>
    <w:rsid w:val="00D811A2"/>
    <w:rsid w:val="00D81A0A"/>
    <w:rsid w:val="00D81A78"/>
    <w:rsid w:val="00D83122"/>
    <w:rsid w:val="00D83293"/>
    <w:rsid w:val="00D84B70"/>
    <w:rsid w:val="00D87246"/>
    <w:rsid w:val="00D9170D"/>
    <w:rsid w:val="00D91B74"/>
    <w:rsid w:val="00D92148"/>
    <w:rsid w:val="00D925BB"/>
    <w:rsid w:val="00D93B7C"/>
    <w:rsid w:val="00D96B05"/>
    <w:rsid w:val="00DA18D0"/>
    <w:rsid w:val="00DA3506"/>
    <w:rsid w:val="00DA6940"/>
    <w:rsid w:val="00DB600D"/>
    <w:rsid w:val="00DB7C7C"/>
    <w:rsid w:val="00DC1201"/>
    <w:rsid w:val="00DC201B"/>
    <w:rsid w:val="00DC20E3"/>
    <w:rsid w:val="00DC45ED"/>
    <w:rsid w:val="00DC4DB7"/>
    <w:rsid w:val="00DD04EA"/>
    <w:rsid w:val="00DD1A20"/>
    <w:rsid w:val="00DD453F"/>
    <w:rsid w:val="00DD48C1"/>
    <w:rsid w:val="00DD521D"/>
    <w:rsid w:val="00DD63C6"/>
    <w:rsid w:val="00DD6787"/>
    <w:rsid w:val="00DD76A9"/>
    <w:rsid w:val="00DD775D"/>
    <w:rsid w:val="00DD7D8F"/>
    <w:rsid w:val="00DE0302"/>
    <w:rsid w:val="00DE2399"/>
    <w:rsid w:val="00DE64D5"/>
    <w:rsid w:val="00DE6977"/>
    <w:rsid w:val="00DE69DF"/>
    <w:rsid w:val="00DF0F27"/>
    <w:rsid w:val="00DF19D8"/>
    <w:rsid w:val="00DF2A70"/>
    <w:rsid w:val="00DF45B7"/>
    <w:rsid w:val="00DF6EDE"/>
    <w:rsid w:val="00DF7550"/>
    <w:rsid w:val="00E0085C"/>
    <w:rsid w:val="00E05819"/>
    <w:rsid w:val="00E06126"/>
    <w:rsid w:val="00E065B1"/>
    <w:rsid w:val="00E07B51"/>
    <w:rsid w:val="00E110A1"/>
    <w:rsid w:val="00E11C77"/>
    <w:rsid w:val="00E11C9C"/>
    <w:rsid w:val="00E15AC7"/>
    <w:rsid w:val="00E1738A"/>
    <w:rsid w:val="00E1770D"/>
    <w:rsid w:val="00E22A2C"/>
    <w:rsid w:val="00E23241"/>
    <w:rsid w:val="00E26444"/>
    <w:rsid w:val="00E2718B"/>
    <w:rsid w:val="00E27770"/>
    <w:rsid w:val="00E30B56"/>
    <w:rsid w:val="00E322BA"/>
    <w:rsid w:val="00E32EFF"/>
    <w:rsid w:val="00E334E5"/>
    <w:rsid w:val="00E36949"/>
    <w:rsid w:val="00E409B3"/>
    <w:rsid w:val="00E41F70"/>
    <w:rsid w:val="00E45E44"/>
    <w:rsid w:val="00E50DB5"/>
    <w:rsid w:val="00E51E97"/>
    <w:rsid w:val="00E528BA"/>
    <w:rsid w:val="00E52D89"/>
    <w:rsid w:val="00E533A7"/>
    <w:rsid w:val="00E54AF7"/>
    <w:rsid w:val="00E61B66"/>
    <w:rsid w:val="00E629BB"/>
    <w:rsid w:val="00E72909"/>
    <w:rsid w:val="00E73882"/>
    <w:rsid w:val="00E73B21"/>
    <w:rsid w:val="00E76360"/>
    <w:rsid w:val="00E76EFD"/>
    <w:rsid w:val="00E77352"/>
    <w:rsid w:val="00E775B8"/>
    <w:rsid w:val="00E81B7D"/>
    <w:rsid w:val="00E839F8"/>
    <w:rsid w:val="00E843AC"/>
    <w:rsid w:val="00E850F8"/>
    <w:rsid w:val="00E87874"/>
    <w:rsid w:val="00E87B03"/>
    <w:rsid w:val="00E90EA8"/>
    <w:rsid w:val="00E9136C"/>
    <w:rsid w:val="00E919D7"/>
    <w:rsid w:val="00E928F0"/>
    <w:rsid w:val="00E9373C"/>
    <w:rsid w:val="00E93E6C"/>
    <w:rsid w:val="00E95113"/>
    <w:rsid w:val="00E958A3"/>
    <w:rsid w:val="00EA3440"/>
    <w:rsid w:val="00EA5841"/>
    <w:rsid w:val="00EB0010"/>
    <w:rsid w:val="00EB08E8"/>
    <w:rsid w:val="00EB253A"/>
    <w:rsid w:val="00EB2D14"/>
    <w:rsid w:val="00EB3DFA"/>
    <w:rsid w:val="00EB5465"/>
    <w:rsid w:val="00EB7887"/>
    <w:rsid w:val="00EC0BA9"/>
    <w:rsid w:val="00EC35A8"/>
    <w:rsid w:val="00EC3A20"/>
    <w:rsid w:val="00EC42BE"/>
    <w:rsid w:val="00EC59D5"/>
    <w:rsid w:val="00EC656A"/>
    <w:rsid w:val="00EC6DF5"/>
    <w:rsid w:val="00ED1BF4"/>
    <w:rsid w:val="00ED321E"/>
    <w:rsid w:val="00ED35E1"/>
    <w:rsid w:val="00ED39A9"/>
    <w:rsid w:val="00ED526C"/>
    <w:rsid w:val="00ED7A3E"/>
    <w:rsid w:val="00EE0345"/>
    <w:rsid w:val="00EE3C1B"/>
    <w:rsid w:val="00EE4C35"/>
    <w:rsid w:val="00EE675E"/>
    <w:rsid w:val="00EE6E7E"/>
    <w:rsid w:val="00EE6F1D"/>
    <w:rsid w:val="00EF471E"/>
    <w:rsid w:val="00EF755A"/>
    <w:rsid w:val="00EF7A75"/>
    <w:rsid w:val="00F00C1C"/>
    <w:rsid w:val="00F012C0"/>
    <w:rsid w:val="00F03DDB"/>
    <w:rsid w:val="00F06EBD"/>
    <w:rsid w:val="00F075F0"/>
    <w:rsid w:val="00F1070A"/>
    <w:rsid w:val="00F12035"/>
    <w:rsid w:val="00F14A78"/>
    <w:rsid w:val="00F213F5"/>
    <w:rsid w:val="00F21A4F"/>
    <w:rsid w:val="00F220B8"/>
    <w:rsid w:val="00F22325"/>
    <w:rsid w:val="00F24AE5"/>
    <w:rsid w:val="00F268A6"/>
    <w:rsid w:val="00F26E9C"/>
    <w:rsid w:val="00F32610"/>
    <w:rsid w:val="00F33A63"/>
    <w:rsid w:val="00F33FBC"/>
    <w:rsid w:val="00F34934"/>
    <w:rsid w:val="00F35D65"/>
    <w:rsid w:val="00F36C51"/>
    <w:rsid w:val="00F44D6F"/>
    <w:rsid w:val="00F460D2"/>
    <w:rsid w:val="00F47273"/>
    <w:rsid w:val="00F51EAD"/>
    <w:rsid w:val="00F56AE7"/>
    <w:rsid w:val="00F63841"/>
    <w:rsid w:val="00F708F3"/>
    <w:rsid w:val="00F70A89"/>
    <w:rsid w:val="00F71112"/>
    <w:rsid w:val="00F71F5F"/>
    <w:rsid w:val="00F72F31"/>
    <w:rsid w:val="00F733B7"/>
    <w:rsid w:val="00F733E3"/>
    <w:rsid w:val="00F74E99"/>
    <w:rsid w:val="00F754E7"/>
    <w:rsid w:val="00F826DB"/>
    <w:rsid w:val="00F83567"/>
    <w:rsid w:val="00F85752"/>
    <w:rsid w:val="00F8662A"/>
    <w:rsid w:val="00F87516"/>
    <w:rsid w:val="00F878BA"/>
    <w:rsid w:val="00F8792A"/>
    <w:rsid w:val="00F90438"/>
    <w:rsid w:val="00F91AC5"/>
    <w:rsid w:val="00F91BA4"/>
    <w:rsid w:val="00F92FC8"/>
    <w:rsid w:val="00F93DB1"/>
    <w:rsid w:val="00F94846"/>
    <w:rsid w:val="00F96B02"/>
    <w:rsid w:val="00F97DEA"/>
    <w:rsid w:val="00FA0568"/>
    <w:rsid w:val="00FA20AF"/>
    <w:rsid w:val="00FA2AC0"/>
    <w:rsid w:val="00FA513E"/>
    <w:rsid w:val="00FA654F"/>
    <w:rsid w:val="00FA687F"/>
    <w:rsid w:val="00FB0E38"/>
    <w:rsid w:val="00FB7220"/>
    <w:rsid w:val="00FC0E72"/>
    <w:rsid w:val="00FC2654"/>
    <w:rsid w:val="00FC5830"/>
    <w:rsid w:val="00FC7B50"/>
    <w:rsid w:val="00FC7DF7"/>
    <w:rsid w:val="00FD13B2"/>
    <w:rsid w:val="00FD17CA"/>
    <w:rsid w:val="00FD2E42"/>
    <w:rsid w:val="00FD3B7C"/>
    <w:rsid w:val="00FD433B"/>
    <w:rsid w:val="00FD48F3"/>
    <w:rsid w:val="00FD5A13"/>
    <w:rsid w:val="00FD6574"/>
    <w:rsid w:val="00FE26C4"/>
    <w:rsid w:val="00FE2F26"/>
    <w:rsid w:val="00FE33F5"/>
    <w:rsid w:val="00FE3BF9"/>
    <w:rsid w:val="00FE4D08"/>
    <w:rsid w:val="00FE4F00"/>
    <w:rsid w:val="00FE6247"/>
    <w:rsid w:val="00FF1058"/>
    <w:rsid w:val="00FF1E4C"/>
    <w:rsid w:val="00FF2475"/>
    <w:rsid w:val="00FF3311"/>
    <w:rsid w:val="00FF55B0"/>
    <w:rsid w:val="00FF6C2B"/>
    <w:rsid w:val="00FF6D8D"/>
    <w:rsid w:val="00FF73B2"/>
    <w:rsid w:val="00FF75A4"/>
    <w:rsid w:val="0107135C"/>
    <w:rsid w:val="01081558"/>
    <w:rsid w:val="01357E45"/>
    <w:rsid w:val="016662EA"/>
    <w:rsid w:val="020D12AE"/>
    <w:rsid w:val="022568ED"/>
    <w:rsid w:val="024A6887"/>
    <w:rsid w:val="026C1470"/>
    <w:rsid w:val="02C925EE"/>
    <w:rsid w:val="031334C7"/>
    <w:rsid w:val="03596A8D"/>
    <w:rsid w:val="03B1752E"/>
    <w:rsid w:val="040A1FB6"/>
    <w:rsid w:val="04405681"/>
    <w:rsid w:val="04CF2493"/>
    <w:rsid w:val="05516203"/>
    <w:rsid w:val="058F79C6"/>
    <w:rsid w:val="05CB17EC"/>
    <w:rsid w:val="066D4FA2"/>
    <w:rsid w:val="06A43420"/>
    <w:rsid w:val="07093D36"/>
    <w:rsid w:val="072E71E1"/>
    <w:rsid w:val="07E42122"/>
    <w:rsid w:val="08A6535B"/>
    <w:rsid w:val="08C96C79"/>
    <w:rsid w:val="08D13641"/>
    <w:rsid w:val="08EC3359"/>
    <w:rsid w:val="08F1257D"/>
    <w:rsid w:val="09A4345F"/>
    <w:rsid w:val="09BA1455"/>
    <w:rsid w:val="09C67568"/>
    <w:rsid w:val="09D61EDA"/>
    <w:rsid w:val="0A0D0BAF"/>
    <w:rsid w:val="0A4F58C3"/>
    <w:rsid w:val="0A884548"/>
    <w:rsid w:val="0A900FCA"/>
    <w:rsid w:val="0A9F60A0"/>
    <w:rsid w:val="0B1E5910"/>
    <w:rsid w:val="0B2D6518"/>
    <w:rsid w:val="0B873557"/>
    <w:rsid w:val="0BF3424B"/>
    <w:rsid w:val="0C17604F"/>
    <w:rsid w:val="0C1E1107"/>
    <w:rsid w:val="0C53695C"/>
    <w:rsid w:val="0C6A40BF"/>
    <w:rsid w:val="0C6C032F"/>
    <w:rsid w:val="0C7B69BA"/>
    <w:rsid w:val="0CC25EC1"/>
    <w:rsid w:val="0CC64FDD"/>
    <w:rsid w:val="0D466AF0"/>
    <w:rsid w:val="0D754D44"/>
    <w:rsid w:val="0D7E2844"/>
    <w:rsid w:val="0D8D2A4C"/>
    <w:rsid w:val="0D9B1258"/>
    <w:rsid w:val="0DB543D1"/>
    <w:rsid w:val="0E3E3513"/>
    <w:rsid w:val="0E524764"/>
    <w:rsid w:val="0E791AC6"/>
    <w:rsid w:val="0E9B6EE5"/>
    <w:rsid w:val="0F0A0E5D"/>
    <w:rsid w:val="0F910367"/>
    <w:rsid w:val="0F934277"/>
    <w:rsid w:val="0FEF36DF"/>
    <w:rsid w:val="10D02BD3"/>
    <w:rsid w:val="10DB506C"/>
    <w:rsid w:val="10F13B88"/>
    <w:rsid w:val="110E2127"/>
    <w:rsid w:val="112C0900"/>
    <w:rsid w:val="11C363D5"/>
    <w:rsid w:val="11D94DC8"/>
    <w:rsid w:val="11DB7A45"/>
    <w:rsid w:val="1201111B"/>
    <w:rsid w:val="12066D8C"/>
    <w:rsid w:val="124E2981"/>
    <w:rsid w:val="12EC5A3A"/>
    <w:rsid w:val="13490C69"/>
    <w:rsid w:val="1358714F"/>
    <w:rsid w:val="136269BD"/>
    <w:rsid w:val="13A452B2"/>
    <w:rsid w:val="13B66B30"/>
    <w:rsid w:val="13BB6271"/>
    <w:rsid w:val="13D02EC2"/>
    <w:rsid w:val="1408751A"/>
    <w:rsid w:val="142D5934"/>
    <w:rsid w:val="143A329C"/>
    <w:rsid w:val="146538B3"/>
    <w:rsid w:val="14860D2E"/>
    <w:rsid w:val="14905C40"/>
    <w:rsid w:val="14C94B60"/>
    <w:rsid w:val="156B58AF"/>
    <w:rsid w:val="1570709E"/>
    <w:rsid w:val="15755008"/>
    <w:rsid w:val="15791E74"/>
    <w:rsid w:val="157A5A3D"/>
    <w:rsid w:val="158365BE"/>
    <w:rsid w:val="159969E2"/>
    <w:rsid w:val="161955AB"/>
    <w:rsid w:val="16657F0C"/>
    <w:rsid w:val="16703195"/>
    <w:rsid w:val="168A7B51"/>
    <w:rsid w:val="16AC54B0"/>
    <w:rsid w:val="172A0B84"/>
    <w:rsid w:val="179C74AB"/>
    <w:rsid w:val="17B066F7"/>
    <w:rsid w:val="184C48B3"/>
    <w:rsid w:val="18A15E78"/>
    <w:rsid w:val="18B168E8"/>
    <w:rsid w:val="18D565B2"/>
    <w:rsid w:val="18E754A7"/>
    <w:rsid w:val="190611F1"/>
    <w:rsid w:val="194A076D"/>
    <w:rsid w:val="1A0A0625"/>
    <w:rsid w:val="1A201F80"/>
    <w:rsid w:val="1A222205"/>
    <w:rsid w:val="1A4E70F4"/>
    <w:rsid w:val="1A7608F9"/>
    <w:rsid w:val="1A7B246D"/>
    <w:rsid w:val="1A7E0D20"/>
    <w:rsid w:val="1A826F21"/>
    <w:rsid w:val="1A8B6AA9"/>
    <w:rsid w:val="1AA95476"/>
    <w:rsid w:val="1AC96813"/>
    <w:rsid w:val="1B3A3B37"/>
    <w:rsid w:val="1B477EE6"/>
    <w:rsid w:val="1B9E004D"/>
    <w:rsid w:val="1BA25FA0"/>
    <w:rsid w:val="1C4B5A4A"/>
    <w:rsid w:val="1D171C0E"/>
    <w:rsid w:val="1DDE43F2"/>
    <w:rsid w:val="1E9262E2"/>
    <w:rsid w:val="1E99016B"/>
    <w:rsid w:val="1F495881"/>
    <w:rsid w:val="1F7A0466"/>
    <w:rsid w:val="1F9A67A4"/>
    <w:rsid w:val="1F9E3B7E"/>
    <w:rsid w:val="20065F2C"/>
    <w:rsid w:val="201601D8"/>
    <w:rsid w:val="20164C04"/>
    <w:rsid w:val="20247D7A"/>
    <w:rsid w:val="20430A66"/>
    <w:rsid w:val="20A56641"/>
    <w:rsid w:val="20C57BC5"/>
    <w:rsid w:val="20FC08A9"/>
    <w:rsid w:val="213E2AC6"/>
    <w:rsid w:val="217A395C"/>
    <w:rsid w:val="217B1C4A"/>
    <w:rsid w:val="218F7678"/>
    <w:rsid w:val="219134A8"/>
    <w:rsid w:val="219952DD"/>
    <w:rsid w:val="21A73CD7"/>
    <w:rsid w:val="21DB359B"/>
    <w:rsid w:val="222033EE"/>
    <w:rsid w:val="22295CF6"/>
    <w:rsid w:val="22320344"/>
    <w:rsid w:val="22466EF5"/>
    <w:rsid w:val="225418E1"/>
    <w:rsid w:val="226A3C98"/>
    <w:rsid w:val="227A6915"/>
    <w:rsid w:val="227D338D"/>
    <w:rsid w:val="22C212D0"/>
    <w:rsid w:val="22C91E94"/>
    <w:rsid w:val="235568AE"/>
    <w:rsid w:val="23687AAE"/>
    <w:rsid w:val="2372770A"/>
    <w:rsid w:val="237C0E3A"/>
    <w:rsid w:val="23C00E5B"/>
    <w:rsid w:val="23D25A04"/>
    <w:rsid w:val="23F756B1"/>
    <w:rsid w:val="246D1579"/>
    <w:rsid w:val="24852EA1"/>
    <w:rsid w:val="24C702FB"/>
    <w:rsid w:val="24C851C6"/>
    <w:rsid w:val="24D9543F"/>
    <w:rsid w:val="25CD251A"/>
    <w:rsid w:val="25CD6025"/>
    <w:rsid w:val="25D7098F"/>
    <w:rsid w:val="26145451"/>
    <w:rsid w:val="263A2FAF"/>
    <w:rsid w:val="26523025"/>
    <w:rsid w:val="268D1F76"/>
    <w:rsid w:val="26BA4002"/>
    <w:rsid w:val="26D22CED"/>
    <w:rsid w:val="26E06FDC"/>
    <w:rsid w:val="26FC6881"/>
    <w:rsid w:val="27003E06"/>
    <w:rsid w:val="271F5170"/>
    <w:rsid w:val="27BA7984"/>
    <w:rsid w:val="27F01D9C"/>
    <w:rsid w:val="27FB050A"/>
    <w:rsid w:val="28A17FAA"/>
    <w:rsid w:val="28B61A07"/>
    <w:rsid w:val="28F16FA5"/>
    <w:rsid w:val="28FD163F"/>
    <w:rsid w:val="293607F4"/>
    <w:rsid w:val="293F4D67"/>
    <w:rsid w:val="29CE1B14"/>
    <w:rsid w:val="29F81EB5"/>
    <w:rsid w:val="2ADD2971"/>
    <w:rsid w:val="2AEF5E1C"/>
    <w:rsid w:val="2B0D4580"/>
    <w:rsid w:val="2B154238"/>
    <w:rsid w:val="2B7D3966"/>
    <w:rsid w:val="2BD72768"/>
    <w:rsid w:val="2BF41F9F"/>
    <w:rsid w:val="2C2924AD"/>
    <w:rsid w:val="2C50385D"/>
    <w:rsid w:val="2C5D11DF"/>
    <w:rsid w:val="2C843CF3"/>
    <w:rsid w:val="2CAC432A"/>
    <w:rsid w:val="2D4C02A5"/>
    <w:rsid w:val="2D5107B5"/>
    <w:rsid w:val="2DAC1EB8"/>
    <w:rsid w:val="2DB1423E"/>
    <w:rsid w:val="2DFB47BC"/>
    <w:rsid w:val="2E275F3F"/>
    <w:rsid w:val="2E614032"/>
    <w:rsid w:val="2F0346EF"/>
    <w:rsid w:val="2FC91913"/>
    <w:rsid w:val="2FCC5316"/>
    <w:rsid w:val="3093755E"/>
    <w:rsid w:val="30D421E8"/>
    <w:rsid w:val="315607DD"/>
    <w:rsid w:val="31743E7A"/>
    <w:rsid w:val="318B73FA"/>
    <w:rsid w:val="318C5D42"/>
    <w:rsid w:val="31CF5739"/>
    <w:rsid w:val="322F64B5"/>
    <w:rsid w:val="324014DE"/>
    <w:rsid w:val="332E446F"/>
    <w:rsid w:val="33652F85"/>
    <w:rsid w:val="33C73515"/>
    <w:rsid w:val="33C8582C"/>
    <w:rsid w:val="33F336C2"/>
    <w:rsid w:val="3462780E"/>
    <w:rsid w:val="348339CF"/>
    <w:rsid w:val="34C667E9"/>
    <w:rsid w:val="34EB3266"/>
    <w:rsid w:val="35021DF5"/>
    <w:rsid w:val="35182471"/>
    <w:rsid w:val="35BF00F4"/>
    <w:rsid w:val="35C3317C"/>
    <w:rsid w:val="366E024A"/>
    <w:rsid w:val="36770A30"/>
    <w:rsid w:val="3694166E"/>
    <w:rsid w:val="369C4E7B"/>
    <w:rsid w:val="36D72CE1"/>
    <w:rsid w:val="36F87962"/>
    <w:rsid w:val="37037D80"/>
    <w:rsid w:val="37472C29"/>
    <w:rsid w:val="377B1466"/>
    <w:rsid w:val="381D480C"/>
    <w:rsid w:val="38305AC8"/>
    <w:rsid w:val="384F08E1"/>
    <w:rsid w:val="387D3BCF"/>
    <w:rsid w:val="388F0F41"/>
    <w:rsid w:val="389750CF"/>
    <w:rsid w:val="38C00CDD"/>
    <w:rsid w:val="38D9730C"/>
    <w:rsid w:val="39070501"/>
    <w:rsid w:val="39117CC0"/>
    <w:rsid w:val="392B375E"/>
    <w:rsid w:val="393420A2"/>
    <w:rsid w:val="39DC0681"/>
    <w:rsid w:val="39EF22FE"/>
    <w:rsid w:val="3A0C5203"/>
    <w:rsid w:val="3A206EAC"/>
    <w:rsid w:val="3A452260"/>
    <w:rsid w:val="3A5E22E0"/>
    <w:rsid w:val="3A6321E2"/>
    <w:rsid w:val="3AB4250B"/>
    <w:rsid w:val="3AB734B3"/>
    <w:rsid w:val="3ADF05B4"/>
    <w:rsid w:val="3B0944CE"/>
    <w:rsid w:val="3B5C385E"/>
    <w:rsid w:val="3B6829FE"/>
    <w:rsid w:val="3B7D498B"/>
    <w:rsid w:val="3B89205A"/>
    <w:rsid w:val="3C6B5F99"/>
    <w:rsid w:val="3C716C86"/>
    <w:rsid w:val="3C8A2CBA"/>
    <w:rsid w:val="3C912956"/>
    <w:rsid w:val="3C964AE0"/>
    <w:rsid w:val="3CA01CE2"/>
    <w:rsid w:val="3CAA3C08"/>
    <w:rsid w:val="3CD448AC"/>
    <w:rsid w:val="3CFD492F"/>
    <w:rsid w:val="3D0B1208"/>
    <w:rsid w:val="3D165D9B"/>
    <w:rsid w:val="3D2A782A"/>
    <w:rsid w:val="3D304FE8"/>
    <w:rsid w:val="3D3619F1"/>
    <w:rsid w:val="3D475C2F"/>
    <w:rsid w:val="3D6749CA"/>
    <w:rsid w:val="3DAE2718"/>
    <w:rsid w:val="3DB62D04"/>
    <w:rsid w:val="3DCE566E"/>
    <w:rsid w:val="3DEB5BD4"/>
    <w:rsid w:val="3DF22C09"/>
    <w:rsid w:val="3E495843"/>
    <w:rsid w:val="3E7F1B8C"/>
    <w:rsid w:val="3EA370C3"/>
    <w:rsid w:val="3EA76510"/>
    <w:rsid w:val="3ECD327A"/>
    <w:rsid w:val="3ECD7758"/>
    <w:rsid w:val="3F1705E0"/>
    <w:rsid w:val="3F3C5670"/>
    <w:rsid w:val="3F45502D"/>
    <w:rsid w:val="3F571376"/>
    <w:rsid w:val="3F6B1FDF"/>
    <w:rsid w:val="3F9B0315"/>
    <w:rsid w:val="3FA97C32"/>
    <w:rsid w:val="402D6019"/>
    <w:rsid w:val="402E57BD"/>
    <w:rsid w:val="409D7C8A"/>
    <w:rsid w:val="40C04F2A"/>
    <w:rsid w:val="411C6FFB"/>
    <w:rsid w:val="412D11E5"/>
    <w:rsid w:val="413B7766"/>
    <w:rsid w:val="41A04A3F"/>
    <w:rsid w:val="41AE0C98"/>
    <w:rsid w:val="41E2182C"/>
    <w:rsid w:val="42012827"/>
    <w:rsid w:val="423C74C0"/>
    <w:rsid w:val="42470615"/>
    <w:rsid w:val="425E168B"/>
    <w:rsid w:val="426A02A7"/>
    <w:rsid w:val="428C041C"/>
    <w:rsid w:val="429C2D48"/>
    <w:rsid w:val="42B4419A"/>
    <w:rsid w:val="4321748B"/>
    <w:rsid w:val="4324080E"/>
    <w:rsid w:val="434F78D6"/>
    <w:rsid w:val="435935EB"/>
    <w:rsid w:val="442A3212"/>
    <w:rsid w:val="44607A24"/>
    <w:rsid w:val="449F54C6"/>
    <w:rsid w:val="44A12BDF"/>
    <w:rsid w:val="44B141E5"/>
    <w:rsid w:val="44D4021E"/>
    <w:rsid w:val="457903E1"/>
    <w:rsid w:val="459F30A1"/>
    <w:rsid w:val="45E50BD4"/>
    <w:rsid w:val="462A4CF5"/>
    <w:rsid w:val="464135E4"/>
    <w:rsid w:val="468631FD"/>
    <w:rsid w:val="47180D1F"/>
    <w:rsid w:val="476E0C4F"/>
    <w:rsid w:val="47B00BC5"/>
    <w:rsid w:val="47D97E0A"/>
    <w:rsid w:val="4829696A"/>
    <w:rsid w:val="48337D25"/>
    <w:rsid w:val="483C78F4"/>
    <w:rsid w:val="48426A0F"/>
    <w:rsid w:val="48CF2990"/>
    <w:rsid w:val="490A3929"/>
    <w:rsid w:val="490C2019"/>
    <w:rsid w:val="491672B3"/>
    <w:rsid w:val="49E25342"/>
    <w:rsid w:val="49E705A2"/>
    <w:rsid w:val="4A077D55"/>
    <w:rsid w:val="4A0D3A9F"/>
    <w:rsid w:val="4A272EE4"/>
    <w:rsid w:val="4AB556BB"/>
    <w:rsid w:val="4AD66AD0"/>
    <w:rsid w:val="4B210F3D"/>
    <w:rsid w:val="4B3155DD"/>
    <w:rsid w:val="4B4223BF"/>
    <w:rsid w:val="4B6459D5"/>
    <w:rsid w:val="4B9F6F84"/>
    <w:rsid w:val="4C0F179F"/>
    <w:rsid w:val="4C280AEA"/>
    <w:rsid w:val="4C9C5690"/>
    <w:rsid w:val="4CA54EA7"/>
    <w:rsid w:val="4CB4487A"/>
    <w:rsid w:val="4CBC78D4"/>
    <w:rsid w:val="4D1A2B82"/>
    <w:rsid w:val="4D2A5BE7"/>
    <w:rsid w:val="4D700346"/>
    <w:rsid w:val="4E163FC3"/>
    <w:rsid w:val="4E36639C"/>
    <w:rsid w:val="4E4D5785"/>
    <w:rsid w:val="4F560125"/>
    <w:rsid w:val="4F880687"/>
    <w:rsid w:val="4FFB0938"/>
    <w:rsid w:val="508124DC"/>
    <w:rsid w:val="50F86CD3"/>
    <w:rsid w:val="51495446"/>
    <w:rsid w:val="515B7DA1"/>
    <w:rsid w:val="519B43D2"/>
    <w:rsid w:val="51AE5FAA"/>
    <w:rsid w:val="51AE6BE7"/>
    <w:rsid w:val="51C26CB2"/>
    <w:rsid w:val="520827EE"/>
    <w:rsid w:val="520C2B84"/>
    <w:rsid w:val="52130356"/>
    <w:rsid w:val="523764AB"/>
    <w:rsid w:val="52386A00"/>
    <w:rsid w:val="525B1FA0"/>
    <w:rsid w:val="52AF71BA"/>
    <w:rsid w:val="52CE17D8"/>
    <w:rsid w:val="530610DE"/>
    <w:rsid w:val="537C2A0D"/>
    <w:rsid w:val="53C94C97"/>
    <w:rsid w:val="53E026F3"/>
    <w:rsid w:val="53EA7E47"/>
    <w:rsid w:val="540C14C4"/>
    <w:rsid w:val="54284B4D"/>
    <w:rsid w:val="5469337F"/>
    <w:rsid w:val="549D31B1"/>
    <w:rsid w:val="54C0111A"/>
    <w:rsid w:val="54C16065"/>
    <w:rsid w:val="54F84B22"/>
    <w:rsid w:val="55036A06"/>
    <w:rsid w:val="55361DC2"/>
    <w:rsid w:val="55462352"/>
    <w:rsid w:val="55467702"/>
    <w:rsid w:val="555E1ACF"/>
    <w:rsid w:val="55892B84"/>
    <w:rsid w:val="567E5D9B"/>
    <w:rsid w:val="56EC6814"/>
    <w:rsid w:val="573F110F"/>
    <w:rsid w:val="57D13CDB"/>
    <w:rsid w:val="580E7ACC"/>
    <w:rsid w:val="58BF7BE7"/>
    <w:rsid w:val="58C065DE"/>
    <w:rsid w:val="58DC3701"/>
    <w:rsid w:val="58EB1A93"/>
    <w:rsid w:val="58F339E6"/>
    <w:rsid w:val="59027E5A"/>
    <w:rsid w:val="592D4393"/>
    <w:rsid w:val="59506131"/>
    <w:rsid w:val="59546C42"/>
    <w:rsid w:val="596A5082"/>
    <w:rsid w:val="59713F4F"/>
    <w:rsid w:val="59894230"/>
    <w:rsid w:val="59C257DB"/>
    <w:rsid w:val="59F921BE"/>
    <w:rsid w:val="5A154593"/>
    <w:rsid w:val="5A693A9C"/>
    <w:rsid w:val="5A9A4103"/>
    <w:rsid w:val="5AA91A98"/>
    <w:rsid w:val="5ACD3B9D"/>
    <w:rsid w:val="5B2C3788"/>
    <w:rsid w:val="5B2F2AE4"/>
    <w:rsid w:val="5B3F5527"/>
    <w:rsid w:val="5B83753D"/>
    <w:rsid w:val="5B9A1B9E"/>
    <w:rsid w:val="5BB22518"/>
    <w:rsid w:val="5BBC3AD1"/>
    <w:rsid w:val="5BE926F0"/>
    <w:rsid w:val="5C2A5A0D"/>
    <w:rsid w:val="5C383251"/>
    <w:rsid w:val="5C542B8C"/>
    <w:rsid w:val="5C752B41"/>
    <w:rsid w:val="5C7E494A"/>
    <w:rsid w:val="5C850ADB"/>
    <w:rsid w:val="5C8E0D4E"/>
    <w:rsid w:val="5C9D1F80"/>
    <w:rsid w:val="5CD032DF"/>
    <w:rsid w:val="5CD706B7"/>
    <w:rsid w:val="5CDE4BD2"/>
    <w:rsid w:val="5D2E5463"/>
    <w:rsid w:val="5D482A85"/>
    <w:rsid w:val="5DBE7076"/>
    <w:rsid w:val="5DE56997"/>
    <w:rsid w:val="5DEB2DEF"/>
    <w:rsid w:val="5EEC5D02"/>
    <w:rsid w:val="5F092199"/>
    <w:rsid w:val="5F1A2421"/>
    <w:rsid w:val="5F8E4175"/>
    <w:rsid w:val="5FA63871"/>
    <w:rsid w:val="5FBD49FF"/>
    <w:rsid w:val="5FFF1175"/>
    <w:rsid w:val="60882FF5"/>
    <w:rsid w:val="60901F9A"/>
    <w:rsid w:val="60AA6B12"/>
    <w:rsid w:val="60C3520E"/>
    <w:rsid w:val="60F6169A"/>
    <w:rsid w:val="612F0177"/>
    <w:rsid w:val="612F5CB4"/>
    <w:rsid w:val="617A7792"/>
    <w:rsid w:val="617C5D7E"/>
    <w:rsid w:val="61A312BD"/>
    <w:rsid w:val="61B77E68"/>
    <w:rsid w:val="61FE2D56"/>
    <w:rsid w:val="621A3FF9"/>
    <w:rsid w:val="62451DD1"/>
    <w:rsid w:val="628F38EF"/>
    <w:rsid w:val="62C141E1"/>
    <w:rsid w:val="632023AB"/>
    <w:rsid w:val="6329207E"/>
    <w:rsid w:val="636E1B89"/>
    <w:rsid w:val="63840F50"/>
    <w:rsid w:val="63B612F1"/>
    <w:rsid w:val="63D21FC7"/>
    <w:rsid w:val="646F4E90"/>
    <w:rsid w:val="64C351D0"/>
    <w:rsid w:val="64CA5CAE"/>
    <w:rsid w:val="64E06400"/>
    <w:rsid w:val="64E9076D"/>
    <w:rsid w:val="662B29DD"/>
    <w:rsid w:val="66456977"/>
    <w:rsid w:val="668452EC"/>
    <w:rsid w:val="66B47A4B"/>
    <w:rsid w:val="66E90A5D"/>
    <w:rsid w:val="66F900F2"/>
    <w:rsid w:val="66FA4E07"/>
    <w:rsid w:val="674C05B7"/>
    <w:rsid w:val="67652654"/>
    <w:rsid w:val="679F64C5"/>
    <w:rsid w:val="683671DE"/>
    <w:rsid w:val="68834A01"/>
    <w:rsid w:val="690505E2"/>
    <w:rsid w:val="692934A2"/>
    <w:rsid w:val="692A7D79"/>
    <w:rsid w:val="69531AE2"/>
    <w:rsid w:val="69565AA2"/>
    <w:rsid w:val="6A520E08"/>
    <w:rsid w:val="6A5601C6"/>
    <w:rsid w:val="6A743426"/>
    <w:rsid w:val="6A772D63"/>
    <w:rsid w:val="6A844687"/>
    <w:rsid w:val="6AAA1036"/>
    <w:rsid w:val="6AB778DE"/>
    <w:rsid w:val="6AEA3B66"/>
    <w:rsid w:val="6B1E2615"/>
    <w:rsid w:val="6B330FD0"/>
    <w:rsid w:val="6B657342"/>
    <w:rsid w:val="6B667FAA"/>
    <w:rsid w:val="6C005053"/>
    <w:rsid w:val="6C041B57"/>
    <w:rsid w:val="6C1158DC"/>
    <w:rsid w:val="6C3A0C82"/>
    <w:rsid w:val="6C5354D6"/>
    <w:rsid w:val="6D034A3F"/>
    <w:rsid w:val="6D091C1C"/>
    <w:rsid w:val="6D2E6990"/>
    <w:rsid w:val="6D34150A"/>
    <w:rsid w:val="6D880348"/>
    <w:rsid w:val="6DD35BA5"/>
    <w:rsid w:val="6DF92014"/>
    <w:rsid w:val="6E0508D2"/>
    <w:rsid w:val="6E084701"/>
    <w:rsid w:val="6E4D4AAE"/>
    <w:rsid w:val="6F7C6BA8"/>
    <w:rsid w:val="6F8D3AB8"/>
    <w:rsid w:val="6F99555F"/>
    <w:rsid w:val="6FD11914"/>
    <w:rsid w:val="6FD144BE"/>
    <w:rsid w:val="7014402E"/>
    <w:rsid w:val="70260563"/>
    <w:rsid w:val="703527FF"/>
    <w:rsid w:val="708B5573"/>
    <w:rsid w:val="70FE3EB8"/>
    <w:rsid w:val="71314F59"/>
    <w:rsid w:val="71601E81"/>
    <w:rsid w:val="71A06FE7"/>
    <w:rsid w:val="71F12149"/>
    <w:rsid w:val="72117EF4"/>
    <w:rsid w:val="72167C3A"/>
    <w:rsid w:val="72446BE2"/>
    <w:rsid w:val="7266235B"/>
    <w:rsid w:val="72C00C4E"/>
    <w:rsid w:val="72D54012"/>
    <w:rsid w:val="72FA4274"/>
    <w:rsid w:val="731C1EB7"/>
    <w:rsid w:val="733D1F07"/>
    <w:rsid w:val="735F6138"/>
    <w:rsid w:val="736A3717"/>
    <w:rsid w:val="73D12110"/>
    <w:rsid w:val="74851687"/>
    <w:rsid w:val="74AB067E"/>
    <w:rsid w:val="74BB4E6A"/>
    <w:rsid w:val="74C01840"/>
    <w:rsid w:val="74F94EA1"/>
    <w:rsid w:val="75021E5E"/>
    <w:rsid w:val="75345ACD"/>
    <w:rsid w:val="75854BA3"/>
    <w:rsid w:val="75BD3A8F"/>
    <w:rsid w:val="75CA4044"/>
    <w:rsid w:val="76161402"/>
    <w:rsid w:val="764A7103"/>
    <w:rsid w:val="7694366B"/>
    <w:rsid w:val="76A059E9"/>
    <w:rsid w:val="76B03C1F"/>
    <w:rsid w:val="76E34232"/>
    <w:rsid w:val="76FB6C4F"/>
    <w:rsid w:val="77BC7BF8"/>
    <w:rsid w:val="77BD7FE6"/>
    <w:rsid w:val="77D919D7"/>
    <w:rsid w:val="77DC40C6"/>
    <w:rsid w:val="788E3317"/>
    <w:rsid w:val="792E252F"/>
    <w:rsid w:val="7A076022"/>
    <w:rsid w:val="7A305880"/>
    <w:rsid w:val="7A4A727B"/>
    <w:rsid w:val="7AB21520"/>
    <w:rsid w:val="7AC812A2"/>
    <w:rsid w:val="7B2D3430"/>
    <w:rsid w:val="7B5614EE"/>
    <w:rsid w:val="7B6458C1"/>
    <w:rsid w:val="7B965C89"/>
    <w:rsid w:val="7BE5522F"/>
    <w:rsid w:val="7C2C6732"/>
    <w:rsid w:val="7C317B70"/>
    <w:rsid w:val="7C66765A"/>
    <w:rsid w:val="7C8C1FB1"/>
    <w:rsid w:val="7CB32A84"/>
    <w:rsid w:val="7CFE5481"/>
    <w:rsid w:val="7D031DEA"/>
    <w:rsid w:val="7D173ECE"/>
    <w:rsid w:val="7D4C4436"/>
    <w:rsid w:val="7D5D2CB0"/>
    <w:rsid w:val="7D696A93"/>
    <w:rsid w:val="7D6D4BDF"/>
    <w:rsid w:val="7D7E0057"/>
    <w:rsid w:val="7DBB4213"/>
    <w:rsid w:val="7DF06ABD"/>
    <w:rsid w:val="7DF92D87"/>
    <w:rsid w:val="7E570DF2"/>
    <w:rsid w:val="7EB6707D"/>
    <w:rsid w:val="7EBD49FA"/>
    <w:rsid w:val="7EEF4B5C"/>
    <w:rsid w:val="7F5C1E6B"/>
    <w:rsid w:val="7F943555"/>
    <w:rsid w:val="7FAB6076"/>
    <w:rsid w:val="7FE02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1C0"/>
    <w:pPr>
      <w:widowControl w:val="0"/>
    </w:pPr>
    <w:rPr>
      <w:rFonts w:asciiTheme="majorHAnsi" w:eastAsia="微软雅黑" w:hAnsiTheme="maj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011C0"/>
    <w:pPr>
      <w:keepNext/>
      <w:keepLines/>
      <w:numPr>
        <w:numId w:val="1"/>
      </w:numPr>
      <w:spacing w:beforeLines="50" w:line="360" w:lineRule="auto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11C0"/>
    <w:pPr>
      <w:keepNext/>
      <w:keepLines/>
      <w:numPr>
        <w:ilvl w:val="1"/>
        <w:numId w:val="1"/>
      </w:numPr>
      <w:spacing w:beforeLines="50" w:line="360" w:lineRule="auto"/>
      <w:outlineLvl w:val="1"/>
    </w:pPr>
    <w:rPr>
      <w:rFonts w:cstheme="majorBidi"/>
      <w:b/>
      <w:bCs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11C0"/>
    <w:pPr>
      <w:keepNext/>
      <w:keepLines/>
      <w:numPr>
        <w:ilvl w:val="2"/>
        <w:numId w:val="1"/>
      </w:numPr>
      <w:spacing w:beforeLines="50"/>
      <w:outlineLvl w:val="2"/>
    </w:pPr>
    <w:rPr>
      <w:b/>
      <w:bCs/>
      <w:szCs w:val="21"/>
    </w:rPr>
  </w:style>
  <w:style w:type="paragraph" w:styleId="4">
    <w:name w:val="heading 4"/>
    <w:basedOn w:val="a"/>
    <w:next w:val="a"/>
    <w:uiPriority w:val="9"/>
    <w:unhideWhenUsed/>
    <w:qFormat/>
    <w:rsid w:val="00B8504B"/>
    <w:pPr>
      <w:numPr>
        <w:ilvl w:val="3"/>
        <w:numId w:val="1"/>
      </w:numPr>
      <w:spacing w:before="156"/>
      <w:outlineLvl w:val="3"/>
    </w:pPr>
    <w:rPr>
      <w:b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11CB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7011C0"/>
    <w:pPr>
      <w:ind w:leftChars="400" w:left="840"/>
    </w:pPr>
    <w:rPr>
      <w:sz w:val="18"/>
    </w:rPr>
  </w:style>
  <w:style w:type="paragraph" w:styleId="a3">
    <w:name w:val="Balloon Text"/>
    <w:basedOn w:val="a"/>
    <w:link w:val="Char"/>
    <w:uiPriority w:val="99"/>
    <w:unhideWhenUsed/>
    <w:qFormat/>
    <w:rsid w:val="007011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7011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7011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7011C0"/>
    <w:rPr>
      <w:sz w:val="20"/>
    </w:rPr>
  </w:style>
  <w:style w:type="paragraph" w:styleId="a6">
    <w:name w:val="Subtitle"/>
    <w:basedOn w:val="a"/>
    <w:next w:val="a"/>
    <w:link w:val="Char2"/>
    <w:uiPriority w:val="11"/>
    <w:qFormat/>
    <w:rsid w:val="007011C0"/>
    <w:pPr>
      <w:spacing w:beforeLines="100" w:afterLines="50" w:line="360" w:lineRule="auto"/>
      <w:ind w:leftChars="2497" w:left="5244"/>
      <w:outlineLvl w:val="1"/>
    </w:pPr>
    <w:rPr>
      <w:rFonts w:cstheme="majorBidi"/>
      <w:b/>
      <w:bCs/>
      <w:kern w:val="28"/>
      <w:sz w:val="30"/>
      <w:szCs w:val="30"/>
    </w:rPr>
  </w:style>
  <w:style w:type="paragraph" w:styleId="20">
    <w:name w:val="toc 2"/>
    <w:basedOn w:val="a"/>
    <w:next w:val="a"/>
    <w:uiPriority w:val="39"/>
    <w:unhideWhenUsed/>
    <w:qFormat/>
    <w:rsid w:val="007011C0"/>
    <w:pPr>
      <w:ind w:leftChars="200" w:left="420"/>
    </w:pPr>
    <w:rPr>
      <w:sz w:val="18"/>
    </w:rPr>
  </w:style>
  <w:style w:type="paragraph" w:styleId="a7">
    <w:name w:val="Title"/>
    <w:basedOn w:val="a"/>
    <w:next w:val="a"/>
    <w:link w:val="Char3"/>
    <w:uiPriority w:val="10"/>
    <w:qFormat/>
    <w:rsid w:val="007011C0"/>
    <w:pPr>
      <w:spacing w:beforeLines="100" w:afterLines="50" w:line="360" w:lineRule="auto"/>
      <w:jc w:val="center"/>
      <w:outlineLvl w:val="0"/>
    </w:pPr>
    <w:rPr>
      <w:rFonts w:cstheme="majorBidi"/>
      <w:b/>
      <w:bCs/>
      <w:sz w:val="52"/>
      <w:szCs w:val="52"/>
    </w:rPr>
  </w:style>
  <w:style w:type="character" w:styleId="a8">
    <w:name w:val="Strong"/>
    <w:basedOn w:val="a0"/>
    <w:uiPriority w:val="22"/>
    <w:qFormat/>
    <w:rsid w:val="007011C0"/>
    <w:rPr>
      <w:b/>
    </w:rPr>
  </w:style>
  <w:style w:type="character" w:styleId="a9">
    <w:name w:val="Hyperlink"/>
    <w:basedOn w:val="a0"/>
    <w:uiPriority w:val="99"/>
    <w:unhideWhenUsed/>
    <w:qFormat/>
    <w:rsid w:val="007011C0"/>
    <w:rPr>
      <w:color w:val="0000FF" w:themeColor="hyperlink"/>
      <w:u w:val="single"/>
    </w:rPr>
  </w:style>
  <w:style w:type="table" w:styleId="aa">
    <w:name w:val="Table Grid"/>
    <w:basedOn w:val="a1"/>
    <w:uiPriority w:val="59"/>
    <w:qFormat/>
    <w:rsid w:val="007011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sid w:val="007011C0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7011C0"/>
    <w:rPr>
      <w:sz w:val="18"/>
      <w:szCs w:val="18"/>
    </w:rPr>
  </w:style>
  <w:style w:type="character" w:customStyle="1" w:styleId="Char3">
    <w:name w:val="标题 Char"/>
    <w:basedOn w:val="a0"/>
    <w:link w:val="a7"/>
    <w:uiPriority w:val="10"/>
    <w:qFormat/>
    <w:rsid w:val="007011C0"/>
    <w:rPr>
      <w:rFonts w:asciiTheme="majorHAnsi" w:eastAsia="微软雅黑" w:hAnsiTheme="majorHAnsi" w:cstheme="majorBidi"/>
      <w:b/>
      <w:bCs/>
      <w:sz w:val="52"/>
      <w:szCs w:val="52"/>
    </w:rPr>
  </w:style>
  <w:style w:type="character" w:customStyle="1" w:styleId="Char2">
    <w:name w:val="副标题 Char"/>
    <w:basedOn w:val="a0"/>
    <w:link w:val="a6"/>
    <w:uiPriority w:val="11"/>
    <w:qFormat/>
    <w:rsid w:val="007011C0"/>
    <w:rPr>
      <w:rFonts w:asciiTheme="majorHAnsi" w:eastAsia="微软雅黑" w:hAnsiTheme="majorHAnsi" w:cstheme="majorBidi"/>
      <w:b/>
      <w:bCs/>
      <w:kern w:val="28"/>
      <w:sz w:val="30"/>
      <w:szCs w:val="30"/>
    </w:rPr>
  </w:style>
  <w:style w:type="character" w:customStyle="1" w:styleId="1Char">
    <w:name w:val="标题 1 Char"/>
    <w:basedOn w:val="a0"/>
    <w:link w:val="1"/>
    <w:uiPriority w:val="9"/>
    <w:qFormat/>
    <w:rsid w:val="007011C0"/>
    <w:rPr>
      <w:rFonts w:asciiTheme="majorHAnsi" w:eastAsia="微软雅黑" w:hAnsiTheme="majorHAnsi" w:cstheme="minorBidi"/>
      <w:b/>
      <w:bCs/>
      <w:kern w:val="44"/>
      <w:sz w:val="30"/>
      <w:szCs w:val="30"/>
    </w:rPr>
  </w:style>
  <w:style w:type="character" w:customStyle="1" w:styleId="2Char">
    <w:name w:val="标题 2 Char"/>
    <w:basedOn w:val="a0"/>
    <w:link w:val="2"/>
    <w:uiPriority w:val="9"/>
    <w:qFormat/>
    <w:rsid w:val="007011C0"/>
    <w:rPr>
      <w:rFonts w:asciiTheme="majorHAnsi" w:eastAsia="微软雅黑" w:hAnsiTheme="majorHAnsi" w:cstheme="majorBidi"/>
      <w:b/>
      <w:bCs/>
      <w:kern w:val="2"/>
      <w:sz w:val="24"/>
      <w:szCs w:val="24"/>
    </w:rPr>
  </w:style>
  <w:style w:type="character" w:customStyle="1" w:styleId="3Char">
    <w:name w:val="标题 3 Char"/>
    <w:basedOn w:val="a0"/>
    <w:link w:val="3"/>
    <w:uiPriority w:val="9"/>
    <w:qFormat/>
    <w:rsid w:val="007011C0"/>
    <w:rPr>
      <w:rFonts w:asciiTheme="majorHAnsi" w:eastAsia="微软雅黑" w:hAnsiTheme="majorHAnsi" w:cstheme="minorBidi"/>
      <w:b/>
      <w:bCs/>
      <w:kern w:val="2"/>
      <w:sz w:val="21"/>
      <w:szCs w:val="21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7011C0"/>
    <w:rPr>
      <w:rFonts w:asciiTheme="majorHAnsi" w:eastAsia="微软雅黑" w:hAnsiTheme="majorHAnsi"/>
      <w:sz w:val="18"/>
      <w:szCs w:val="18"/>
    </w:rPr>
  </w:style>
  <w:style w:type="paragraph" w:customStyle="1" w:styleId="11">
    <w:name w:val="列出段落1"/>
    <w:basedOn w:val="a"/>
    <w:uiPriority w:val="34"/>
    <w:qFormat/>
    <w:rsid w:val="007011C0"/>
    <w:pPr>
      <w:ind w:firstLineChars="200" w:firstLine="420"/>
    </w:pPr>
  </w:style>
  <w:style w:type="paragraph" w:styleId="ab">
    <w:name w:val="List Paragraph"/>
    <w:basedOn w:val="a"/>
    <w:uiPriority w:val="99"/>
    <w:unhideWhenUsed/>
    <w:rsid w:val="00B51704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3D3CED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3D3C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D3CED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D3CED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1D6A7C"/>
  </w:style>
  <w:style w:type="character" w:customStyle="1" w:styleId="hljs-value">
    <w:name w:val="hljs-value"/>
    <w:basedOn w:val="a0"/>
    <w:rsid w:val="001D6A7C"/>
  </w:style>
  <w:style w:type="character" w:customStyle="1" w:styleId="hljs-literal">
    <w:name w:val="hljs-literal"/>
    <w:basedOn w:val="a0"/>
    <w:rsid w:val="001D6A7C"/>
  </w:style>
  <w:style w:type="character" w:customStyle="1" w:styleId="hljs-string">
    <w:name w:val="hljs-string"/>
    <w:basedOn w:val="a0"/>
    <w:rsid w:val="001D6A7C"/>
  </w:style>
  <w:style w:type="character" w:customStyle="1" w:styleId="hljs-number">
    <w:name w:val="hljs-number"/>
    <w:basedOn w:val="a0"/>
    <w:rsid w:val="003D2936"/>
  </w:style>
  <w:style w:type="paragraph" w:styleId="TOC">
    <w:name w:val="TOC Heading"/>
    <w:basedOn w:val="1"/>
    <w:next w:val="a"/>
    <w:uiPriority w:val="39"/>
    <w:unhideWhenUsed/>
    <w:qFormat/>
    <w:rsid w:val="000B254D"/>
    <w:pPr>
      <w:widowControl/>
      <w:numPr>
        <w:numId w:val="0"/>
      </w:numPr>
      <w:spacing w:beforeLines="0" w:line="276" w:lineRule="auto"/>
      <w:outlineLvl w:val="9"/>
    </w:pPr>
    <w:rPr>
      <w:rFonts w:eastAsiaTheme="majorEastAsia" w:cstheme="majorBidi"/>
      <w:color w:val="365F91" w:themeColor="accent1" w:themeShade="BF"/>
      <w:kern w:val="0"/>
      <w:sz w:val="28"/>
      <w:szCs w:val="28"/>
    </w:rPr>
  </w:style>
  <w:style w:type="paragraph" w:styleId="ad">
    <w:name w:val="Document Map"/>
    <w:basedOn w:val="a"/>
    <w:link w:val="Char4"/>
    <w:uiPriority w:val="99"/>
    <w:semiHidden/>
    <w:unhideWhenUsed/>
    <w:rsid w:val="001067A4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d"/>
    <w:uiPriority w:val="99"/>
    <w:semiHidden/>
    <w:rsid w:val="001067A4"/>
    <w:rPr>
      <w:rFonts w:ascii="宋体" w:hAnsiTheme="majorHAnsi" w:cstheme="minorBidi"/>
      <w:kern w:val="2"/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A11CBB"/>
    <w:rPr>
      <w:rFonts w:asciiTheme="majorHAnsi" w:eastAsia="微软雅黑" w:hAnsiTheme="majorHAnsi" w:cstheme="minorBidi"/>
      <w:b/>
      <w:bCs/>
      <w:kern w:val="2"/>
      <w:sz w:val="28"/>
      <w:szCs w:val="28"/>
    </w:rPr>
  </w:style>
  <w:style w:type="character" w:styleId="ae">
    <w:name w:val="annotation reference"/>
    <w:basedOn w:val="a0"/>
    <w:uiPriority w:val="99"/>
    <w:semiHidden/>
    <w:unhideWhenUsed/>
    <w:rsid w:val="001F7354"/>
    <w:rPr>
      <w:sz w:val="21"/>
      <w:szCs w:val="21"/>
    </w:rPr>
  </w:style>
  <w:style w:type="paragraph" w:styleId="af">
    <w:name w:val="annotation text"/>
    <w:basedOn w:val="a"/>
    <w:link w:val="Char5"/>
    <w:uiPriority w:val="99"/>
    <w:semiHidden/>
    <w:unhideWhenUsed/>
    <w:rsid w:val="001F7354"/>
  </w:style>
  <w:style w:type="character" w:customStyle="1" w:styleId="Char5">
    <w:name w:val="批注文字 Char"/>
    <w:basedOn w:val="a0"/>
    <w:link w:val="af"/>
    <w:uiPriority w:val="99"/>
    <w:semiHidden/>
    <w:rsid w:val="001F7354"/>
    <w:rPr>
      <w:rFonts w:asciiTheme="majorHAnsi" w:eastAsia="微软雅黑" w:hAnsiTheme="majorHAnsi" w:cstheme="minorBidi"/>
      <w:kern w:val="2"/>
      <w:sz w:val="21"/>
      <w:szCs w:val="22"/>
    </w:rPr>
  </w:style>
  <w:style w:type="paragraph" w:styleId="af0">
    <w:name w:val="annotation subject"/>
    <w:basedOn w:val="af"/>
    <w:next w:val="af"/>
    <w:link w:val="Char6"/>
    <w:uiPriority w:val="99"/>
    <w:semiHidden/>
    <w:unhideWhenUsed/>
    <w:rsid w:val="001F7354"/>
    <w:rPr>
      <w:b/>
      <w:bCs/>
    </w:rPr>
  </w:style>
  <w:style w:type="character" w:customStyle="1" w:styleId="Char6">
    <w:name w:val="批注主题 Char"/>
    <w:basedOn w:val="Char5"/>
    <w:link w:val="af0"/>
    <w:uiPriority w:val="99"/>
    <w:semiHidden/>
    <w:rsid w:val="001F735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4622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single" w:sz="18" w:space="9" w:color="DDDDDD"/>
            <w:bottom w:val="none" w:sz="0" w:space="0" w:color="auto"/>
            <w:right w:val="none" w:sz="0" w:space="0" w:color="auto"/>
          </w:divBdr>
        </w:div>
        <w:div w:id="1863862801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single" w:sz="18" w:space="9" w:color="DDDDDD"/>
            <w:bottom w:val="none" w:sz="0" w:space="0" w:color="auto"/>
            <w:right w:val="none" w:sz="0" w:space="0" w:color="auto"/>
          </w:divBdr>
        </w:div>
        <w:div w:id="64307272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single" w:sz="18" w:space="9" w:color="DDDDDD"/>
            <w:bottom w:val="none" w:sz="0" w:space="0" w:color="auto"/>
            <w:right w:val="none" w:sz="0" w:space="0" w:color="auto"/>
          </w:divBdr>
        </w:div>
        <w:div w:id="395396282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single" w:sz="18" w:space="9" w:color="DDDDDD"/>
            <w:bottom w:val="none" w:sz="0" w:space="0" w:color="auto"/>
            <w:right w:val="none" w:sz="0" w:space="0" w:color="auto"/>
          </w:divBdr>
        </w:div>
        <w:div w:id="549652393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single" w:sz="18" w:space="9" w:color="DDDDDD"/>
            <w:bottom w:val="none" w:sz="0" w:space="0" w:color="auto"/>
            <w:right w:val="none" w:sz="0" w:space="0" w:color="auto"/>
          </w:divBdr>
        </w:div>
        <w:div w:id="2072728454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single" w:sz="18" w:space="9" w:color="DDDDDD"/>
            <w:bottom w:val="none" w:sz="0" w:space="0" w:color="auto"/>
            <w:right w:val="none" w:sz="0" w:space="0" w:color="auto"/>
          </w:divBdr>
        </w:div>
        <w:div w:id="1853955659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single" w:sz="18" w:space="9" w:color="DDDDDD"/>
            <w:bottom w:val="none" w:sz="0" w:space="0" w:color="auto"/>
            <w:right w:val="none" w:sz="0" w:space="0" w:color="auto"/>
          </w:divBdr>
        </w:div>
        <w:div w:id="832062259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single" w:sz="18" w:space="9" w:color="DDDDDD"/>
            <w:bottom w:val="none" w:sz="0" w:space="0" w:color="auto"/>
            <w:right w:val="none" w:sz="0" w:space="0" w:color="auto"/>
          </w:divBdr>
        </w:div>
      </w:divsChild>
    </w:div>
    <w:div w:id="11356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aike.baidu.com/view/66012.htm" TargetMode="Externa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://baike.baidu.com/view/336103.htm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://baike.baidu.com/view/336103.ht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Downloads\&#32764;&#40857;&#36151;&#26550;&#26500;&#35828;&#26126;(3)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6C2192-77F2-4440-AD4C-B65068210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翼龙贷架构说明(3).dotx</Template>
  <TotalTime>1103</TotalTime>
  <Pages>10</Pages>
  <Words>1172</Words>
  <Characters>6682</Characters>
  <Application>Microsoft Office Word</Application>
  <DocSecurity>0</DocSecurity>
  <Lines>55</Lines>
  <Paragraphs>15</Paragraphs>
  <ScaleCrop>false</ScaleCrop>
  <Company/>
  <LinksUpToDate>false</LinksUpToDate>
  <CharactersWithSpaces>7839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1908</cp:revision>
  <dcterms:created xsi:type="dcterms:W3CDTF">2016-06-15T02:00:00Z</dcterms:created>
  <dcterms:modified xsi:type="dcterms:W3CDTF">2017-09-21T09:00:00Z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